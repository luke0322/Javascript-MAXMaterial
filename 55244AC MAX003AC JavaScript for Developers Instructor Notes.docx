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3D0" w:rsidRPr="00D05246" w:rsidRDefault="00E603D0" w:rsidP="00E603D0">
      <w:bookmarkStart w:id="0" w:name="_GoBack"/>
      <w:bookmarkEnd w:id="0"/>
    </w:p>
    <w:p w:rsidR="00E603D0" w:rsidRPr="00D05246" w:rsidRDefault="00E603D0" w:rsidP="00E603D0"/>
    <w:p w:rsidR="00E603D0" w:rsidRPr="00D05246" w:rsidRDefault="00E603D0" w:rsidP="00E603D0"/>
    <w:p w:rsidR="00E603D0" w:rsidRPr="00D05246" w:rsidRDefault="00E603D0" w:rsidP="00D66832">
      <w:pPr>
        <w:jc w:val="both"/>
      </w:pPr>
    </w:p>
    <w:p w:rsidR="00E603D0" w:rsidRPr="00D05246" w:rsidRDefault="00E603D0" w:rsidP="00E603D0"/>
    <w:p w:rsidR="007B2D1E" w:rsidRDefault="007B2D1E" w:rsidP="007B2D1E">
      <w:pPr>
        <w:ind w:right="-7"/>
        <w:jc w:val="center"/>
        <w:rPr>
          <w:sz w:val="58"/>
          <w:szCs w:val="58"/>
        </w:rPr>
      </w:pPr>
      <w:r>
        <w:rPr>
          <w:sz w:val="58"/>
          <w:szCs w:val="58"/>
        </w:rPr>
        <w:t>JavaScript</w:t>
      </w:r>
    </w:p>
    <w:p w:rsidR="007B2D1E" w:rsidRDefault="007B2D1E" w:rsidP="007B2D1E">
      <w:pPr>
        <w:ind w:right="-7"/>
        <w:jc w:val="center"/>
        <w:rPr>
          <w:sz w:val="56"/>
          <w:szCs w:val="58"/>
        </w:rPr>
      </w:pPr>
      <w:r>
        <w:rPr>
          <w:sz w:val="58"/>
          <w:szCs w:val="58"/>
        </w:rPr>
        <w:t>for Developers</w:t>
      </w:r>
    </w:p>
    <w:p w:rsidR="007B2D1E" w:rsidRPr="006529A7" w:rsidRDefault="007B2D1E" w:rsidP="007B2D1E">
      <w:pPr>
        <w:ind w:right="-7"/>
        <w:jc w:val="center"/>
        <w:rPr>
          <w:sz w:val="56"/>
          <w:szCs w:val="58"/>
        </w:rPr>
      </w:pPr>
    </w:p>
    <w:p w:rsidR="007B2D1E" w:rsidRPr="00C466F6" w:rsidRDefault="007B2D1E" w:rsidP="007B2D1E">
      <w:pPr>
        <w:ind w:right="-7"/>
        <w:jc w:val="center"/>
        <w:rPr>
          <w:sz w:val="28"/>
          <w:szCs w:val="60"/>
        </w:rPr>
      </w:pPr>
      <w:r w:rsidRPr="008F5D55">
        <w:rPr>
          <w:sz w:val="28"/>
          <w:szCs w:val="58"/>
        </w:rPr>
        <w:t>55244AC</w:t>
      </w:r>
      <w:r>
        <w:rPr>
          <w:sz w:val="28"/>
          <w:szCs w:val="58"/>
        </w:rPr>
        <w:t xml:space="preserve"> / </w:t>
      </w:r>
      <w:r w:rsidRPr="00953300">
        <w:rPr>
          <w:sz w:val="28"/>
          <w:szCs w:val="58"/>
        </w:rPr>
        <w:t>MAX00</w:t>
      </w:r>
      <w:r>
        <w:rPr>
          <w:sz w:val="28"/>
          <w:szCs w:val="58"/>
        </w:rPr>
        <w:t>3</w:t>
      </w:r>
      <w:r w:rsidRPr="00953300">
        <w:rPr>
          <w:sz w:val="28"/>
          <w:szCs w:val="58"/>
        </w:rPr>
        <w:t>AC</w:t>
      </w:r>
    </w:p>
    <w:p w:rsidR="00690395" w:rsidRDefault="00690395" w:rsidP="007B2D1E">
      <w:pPr>
        <w:rPr>
          <w:sz w:val="60"/>
          <w:szCs w:val="60"/>
        </w:rPr>
      </w:pPr>
      <w:r w:rsidRPr="00D76FF8">
        <w:br/>
      </w:r>
    </w:p>
    <w:p w:rsidR="00E603D0" w:rsidRPr="00451FB2" w:rsidRDefault="00AE5D9C" w:rsidP="00451FB2">
      <w:pPr>
        <w:jc w:val="center"/>
        <w:rPr>
          <w:sz w:val="52"/>
          <w:szCs w:val="52"/>
        </w:rPr>
      </w:pPr>
      <w:r w:rsidRPr="00451FB2">
        <w:rPr>
          <w:sz w:val="52"/>
          <w:szCs w:val="52"/>
        </w:rPr>
        <w:t xml:space="preserve">-- </w:t>
      </w:r>
      <w:r w:rsidR="008C1578" w:rsidRPr="00451FB2">
        <w:rPr>
          <w:sz w:val="52"/>
          <w:szCs w:val="52"/>
        </w:rPr>
        <w:t>Instructor Notes</w:t>
      </w:r>
      <w:r w:rsidRPr="00451FB2">
        <w:rPr>
          <w:sz w:val="52"/>
          <w:szCs w:val="52"/>
        </w:rPr>
        <w:t xml:space="preserve"> --</w:t>
      </w:r>
      <w:r w:rsidR="00690395" w:rsidRPr="00451FB2">
        <w:rPr>
          <w:sz w:val="52"/>
          <w:szCs w:val="52"/>
        </w:rPr>
        <w:br/>
      </w:r>
      <w:r w:rsidR="00690395" w:rsidRPr="00451FB2">
        <w:rPr>
          <w:sz w:val="52"/>
          <w:szCs w:val="52"/>
        </w:rPr>
        <w:br/>
      </w:r>
    </w:p>
    <w:p w:rsidR="00E603D0" w:rsidRPr="00D05246" w:rsidRDefault="00E603D0" w:rsidP="00E603D0"/>
    <w:p w:rsidR="00E603D0" w:rsidRPr="00D05246" w:rsidRDefault="00E603D0" w:rsidP="00E603D0"/>
    <w:p w:rsidR="00E603D0" w:rsidRPr="00D05246" w:rsidRDefault="00E603D0" w:rsidP="00E603D0">
      <w:r w:rsidRPr="00D05246">
        <w:br w:type="page"/>
      </w:r>
    </w:p>
    <w:p w:rsidR="00E603D0" w:rsidRPr="00D05246" w:rsidRDefault="00E603D0" w:rsidP="00E603D0"/>
    <w:p w:rsidR="00E603D0" w:rsidRPr="00D05246" w:rsidRDefault="00E603D0" w:rsidP="00E603D0"/>
    <w:p w:rsidR="00B248E7" w:rsidRPr="00D05246" w:rsidRDefault="00B248E7" w:rsidP="00B248E7"/>
    <w:p w:rsidR="00690395" w:rsidRDefault="00690395" w:rsidP="00690395">
      <w:r>
        <w:t>AUTHOR</w:t>
      </w:r>
    </w:p>
    <w:p w:rsidR="00690395" w:rsidRDefault="00690395" w:rsidP="00690395">
      <w:r>
        <w:t>Michael T</w:t>
      </w:r>
      <w:r w:rsidR="0052551C">
        <w:t>.</w:t>
      </w:r>
      <w:r>
        <w:t xml:space="preserve"> Smith</w:t>
      </w:r>
      <w:r>
        <w:br/>
        <w:t>MCT, MVP SharePoint</w:t>
      </w:r>
      <w:r>
        <w:br/>
        <w:t>Senior Instructor, Max Technical Training</w:t>
      </w:r>
    </w:p>
    <w:p w:rsidR="00690395" w:rsidRDefault="00690395" w:rsidP="00690395"/>
    <w:p w:rsidR="00690395" w:rsidRDefault="00690395" w:rsidP="00690395">
      <w:r>
        <w:t>COPYRIGHT</w:t>
      </w:r>
    </w:p>
    <w:p w:rsidR="00690395" w:rsidRDefault="00690395" w:rsidP="00690395">
      <w:r>
        <w:t xml:space="preserve">© </w:t>
      </w:r>
      <w:r w:rsidR="00763F86">
        <w:t>201</w:t>
      </w:r>
      <w:r w:rsidR="007B2D1E">
        <w:t>7</w:t>
      </w:r>
      <w:r w:rsidR="0052551C">
        <w:t xml:space="preserve"> </w:t>
      </w:r>
      <w:r>
        <w:t>MAX Technical Training, Inc. All Rights Reserved. This manual and any training materials supplied with it are copyrighted with all rights reserved. No part of this publication may be reproduced, transmitted, transcribed, stored in a retrieval system or translated into any language in any form by any means without the written permission of MAX Technical Training, Inc.</w:t>
      </w:r>
    </w:p>
    <w:p w:rsidR="00690395" w:rsidRDefault="00690395" w:rsidP="00690395"/>
    <w:p w:rsidR="00690395" w:rsidRDefault="00690395" w:rsidP="00690395">
      <w:r>
        <w:t>TRADEMARKS</w:t>
      </w:r>
    </w:p>
    <w:p w:rsidR="00690395" w:rsidRDefault="00690395" w:rsidP="00690395">
      <w:r>
        <w:t>Brand names, company names and product names used herein are trademarks or registered trademarks of their respective companies.</w:t>
      </w:r>
    </w:p>
    <w:p w:rsidR="00690395" w:rsidRDefault="00690395" w:rsidP="00690395"/>
    <w:p w:rsidR="00690395" w:rsidRPr="0069096E" w:rsidRDefault="00690395" w:rsidP="00690395">
      <w:r>
        <w:t xml:space="preserve">MAX Technical Training, Inc. </w:t>
      </w:r>
      <w:r>
        <w:br/>
      </w:r>
      <w:r w:rsidRPr="0069096E">
        <w:t xml:space="preserve">4900 Parkway Drive, Suite 160 </w:t>
      </w:r>
      <w:r>
        <w:br/>
      </w:r>
      <w:r w:rsidRPr="0069096E">
        <w:t>Mason, OH 45040</w:t>
      </w:r>
      <w:r>
        <w:br/>
      </w:r>
      <w:r w:rsidRPr="0069096E">
        <w:t>513.322.8888</w:t>
      </w:r>
    </w:p>
    <w:p w:rsidR="00E603D0" w:rsidRPr="00D05246" w:rsidRDefault="00E603D0" w:rsidP="00E603D0"/>
    <w:p w:rsidR="002B0227" w:rsidRDefault="002B0227" w:rsidP="002B0227">
      <w:r>
        <w:t xml:space="preserve">CWM: </w:t>
      </w:r>
      <w:r w:rsidR="007B2D1E" w:rsidRPr="007B2D1E">
        <w:t>55244AC / MAX003AC</w:t>
      </w:r>
    </w:p>
    <w:p w:rsidR="00E603D0" w:rsidRPr="00D05246" w:rsidRDefault="00B76573" w:rsidP="00E603D0">
      <w:r>
        <w:t>08/29/17</w:t>
      </w:r>
    </w:p>
    <w:p w:rsidR="00E603D0" w:rsidRPr="00D05246" w:rsidRDefault="00E603D0" w:rsidP="00E603D0">
      <w:pPr>
        <w:sectPr w:rsidR="00E603D0" w:rsidRPr="00D05246" w:rsidSect="00226418">
          <w:headerReference w:type="default" r:id="rId8"/>
          <w:footerReference w:type="even" r:id="rId9"/>
          <w:footerReference w:type="default" r:id="rId10"/>
          <w:headerReference w:type="first" r:id="rId11"/>
          <w:footerReference w:type="first" r:id="rId12"/>
          <w:pgSz w:w="12240" w:h="15840" w:code="1"/>
          <w:pgMar w:top="-1397" w:right="1296" w:bottom="-994" w:left="2160" w:header="806" w:footer="202" w:gutter="475"/>
          <w:cols w:space="720"/>
          <w:titlePg/>
        </w:sectPr>
      </w:pPr>
    </w:p>
    <w:p w:rsidR="0069096E" w:rsidRPr="00D05246" w:rsidRDefault="0069096E" w:rsidP="00456C2D">
      <w:pPr>
        <w:rPr>
          <w:sz w:val="48"/>
          <w:szCs w:val="48"/>
        </w:rPr>
      </w:pPr>
      <w:r w:rsidRPr="00D05246">
        <w:rPr>
          <w:sz w:val="48"/>
          <w:szCs w:val="48"/>
        </w:rPr>
        <w:lastRenderedPageBreak/>
        <w:t>Table of Contents</w:t>
      </w:r>
    </w:p>
    <w:sdt>
      <w:sdtPr>
        <w:rPr>
          <w:rFonts w:ascii="Times New Roman" w:eastAsia="Times New Roman" w:hAnsi="Times New Roman" w:cs="Times New Roman"/>
          <w:b w:val="0"/>
          <w:bCs w:val="0"/>
          <w:color w:val="auto"/>
          <w:sz w:val="21"/>
          <w:szCs w:val="20"/>
          <w:lang w:eastAsia="en-US"/>
        </w:rPr>
        <w:id w:val="695581070"/>
        <w:docPartObj>
          <w:docPartGallery w:val="Table of Contents"/>
          <w:docPartUnique/>
        </w:docPartObj>
      </w:sdtPr>
      <w:sdtEndPr>
        <w:rPr>
          <w:noProof/>
        </w:rPr>
      </w:sdtEndPr>
      <w:sdtContent>
        <w:p w:rsidR="004242C7" w:rsidRDefault="004242C7">
          <w:pPr>
            <w:pStyle w:val="TOCHeading"/>
          </w:pPr>
        </w:p>
        <w:p w:rsidR="00574CEC" w:rsidRDefault="004242C7">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91803965" w:history="1">
            <w:r w:rsidR="00574CEC" w:rsidRPr="00CD77A2">
              <w:rPr>
                <w:rStyle w:val="Hyperlink"/>
                <w:noProof/>
              </w:rPr>
              <w:t>Additional Support</w:t>
            </w:r>
            <w:r w:rsidR="00574CEC">
              <w:rPr>
                <w:noProof/>
                <w:webHidden/>
              </w:rPr>
              <w:tab/>
            </w:r>
            <w:r w:rsidR="00574CEC">
              <w:rPr>
                <w:noProof/>
                <w:webHidden/>
              </w:rPr>
              <w:fldChar w:fldCharType="begin"/>
            </w:r>
            <w:r w:rsidR="00574CEC">
              <w:rPr>
                <w:noProof/>
                <w:webHidden/>
              </w:rPr>
              <w:instrText xml:space="preserve"> PAGEREF _Toc491803965 \h </w:instrText>
            </w:r>
            <w:r w:rsidR="00574CEC">
              <w:rPr>
                <w:noProof/>
                <w:webHidden/>
              </w:rPr>
            </w:r>
            <w:r w:rsidR="00574CEC">
              <w:rPr>
                <w:noProof/>
                <w:webHidden/>
              </w:rPr>
              <w:fldChar w:fldCharType="separate"/>
            </w:r>
            <w:r w:rsidR="00574CEC">
              <w:rPr>
                <w:noProof/>
                <w:webHidden/>
              </w:rPr>
              <w:t>1</w:t>
            </w:r>
            <w:r w:rsidR="00574CEC">
              <w:rPr>
                <w:noProof/>
                <w:webHidden/>
              </w:rPr>
              <w:fldChar w:fldCharType="end"/>
            </w:r>
          </w:hyperlink>
        </w:p>
        <w:p w:rsidR="00574CEC" w:rsidRDefault="00574CEC">
          <w:pPr>
            <w:pStyle w:val="TOC1"/>
            <w:rPr>
              <w:rFonts w:asciiTheme="minorHAnsi" w:eastAsiaTheme="minorEastAsia" w:hAnsiTheme="minorHAnsi" w:cstheme="minorBidi"/>
              <w:b w:val="0"/>
              <w:noProof/>
              <w:sz w:val="22"/>
              <w:szCs w:val="22"/>
            </w:rPr>
          </w:pPr>
          <w:hyperlink w:anchor="_Toc491803966" w:history="1">
            <w:r w:rsidRPr="00CD77A2">
              <w:rPr>
                <w:rStyle w:val="Hyperlink"/>
                <w:noProof/>
              </w:rPr>
              <w:t>Class Length and Delivery Options</w:t>
            </w:r>
            <w:r>
              <w:rPr>
                <w:noProof/>
                <w:webHidden/>
              </w:rPr>
              <w:tab/>
            </w:r>
            <w:r>
              <w:rPr>
                <w:noProof/>
                <w:webHidden/>
              </w:rPr>
              <w:fldChar w:fldCharType="begin"/>
            </w:r>
            <w:r>
              <w:rPr>
                <w:noProof/>
                <w:webHidden/>
              </w:rPr>
              <w:instrText xml:space="preserve"> PAGEREF _Toc491803966 \h </w:instrText>
            </w:r>
            <w:r>
              <w:rPr>
                <w:noProof/>
                <w:webHidden/>
              </w:rPr>
            </w:r>
            <w:r>
              <w:rPr>
                <w:noProof/>
                <w:webHidden/>
              </w:rPr>
              <w:fldChar w:fldCharType="separate"/>
            </w:r>
            <w:r>
              <w:rPr>
                <w:noProof/>
                <w:webHidden/>
              </w:rPr>
              <w:t>2</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67" w:history="1">
            <w:r w:rsidRPr="00CD77A2">
              <w:rPr>
                <w:rStyle w:val="Hyperlink"/>
                <w:noProof/>
              </w:rPr>
              <w:t>Class Length</w:t>
            </w:r>
            <w:r>
              <w:rPr>
                <w:noProof/>
                <w:webHidden/>
              </w:rPr>
              <w:tab/>
            </w:r>
            <w:r>
              <w:rPr>
                <w:noProof/>
                <w:webHidden/>
              </w:rPr>
              <w:fldChar w:fldCharType="begin"/>
            </w:r>
            <w:r>
              <w:rPr>
                <w:noProof/>
                <w:webHidden/>
              </w:rPr>
              <w:instrText xml:space="preserve"> PAGEREF _Toc491803967 \h </w:instrText>
            </w:r>
            <w:r>
              <w:rPr>
                <w:noProof/>
                <w:webHidden/>
              </w:rPr>
            </w:r>
            <w:r>
              <w:rPr>
                <w:noProof/>
                <w:webHidden/>
              </w:rPr>
              <w:fldChar w:fldCharType="separate"/>
            </w:r>
            <w:r>
              <w:rPr>
                <w:noProof/>
                <w:webHidden/>
              </w:rPr>
              <w:t>2</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68" w:history="1">
            <w:r w:rsidRPr="00CD77A2">
              <w:rPr>
                <w:rStyle w:val="Hyperlink"/>
                <w:noProof/>
              </w:rPr>
              <w:t>Instructor Skills Needed</w:t>
            </w:r>
            <w:r>
              <w:rPr>
                <w:noProof/>
                <w:webHidden/>
              </w:rPr>
              <w:tab/>
            </w:r>
            <w:r>
              <w:rPr>
                <w:noProof/>
                <w:webHidden/>
              </w:rPr>
              <w:fldChar w:fldCharType="begin"/>
            </w:r>
            <w:r>
              <w:rPr>
                <w:noProof/>
                <w:webHidden/>
              </w:rPr>
              <w:instrText xml:space="preserve"> PAGEREF _Toc491803968 \h </w:instrText>
            </w:r>
            <w:r>
              <w:rPr>
                <w:noProof/>
                <w:webHidden/>
              </w:rPr>
            </w:r>
            <w:r>
              <w:rPr>
                <w:noProof/>
                <w:webHidden/>
              </w:rPr>
              <w:fldChar w:fldCharType="separate"/>
            </w:r>
            <w:r>
              <w:rPr>
                <w:noProof/>
                <w:webHidden/>
              </w:rPr>
              <w:t>3</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69" w:history="1">
            <w:r w:rsidRPr="00CD77A2">
              <w:rPr>
                <w:rStyle w:val="Hyperlink"/>
                <w:noProof/>
              </w:rPr>
              <w:t>Target Audience</w:t>
            </w:r>
            <w:r>
              <w:rPr>
                <w:noProof/>
                <w:webHidden/>
              </w:rPr>
              <w:tab/>
            </w:r>
            <w:r>
              <w:rPr>
                <w:noProof/>
                <w:webHidden/>
              </w:rPr>
              <w:fldChar w:fldCharType="begin"/>
            </w:r>
            <w:r>
              <w:rPr>
                <w:noProof/>
                <w:webHidden/>
              </w:rPr>
              <w:instrText xml:space="preserve"> PAGEREF _Toc491803969 \h </w:instrText>
            </w:r>
            <w:r>
              <w:rPr>
                <w:noProof/>
                <w:webHidden/>
              </w:rPr>
            </w:r>
            <w:r>
              <w:rPr>
                <w:noProof/>
                <w:webHidden/>
              </w:rPr>
              <w:fldChar w:fldCharType="separate"/>
            </w:r>
            <w:r>
              <w:rPr>
                <w:noProof/>
                <w:webHidden/>
              </w:rPr>
              <w:t>3</w:t>
            </w:r>
            <w:r>
              <w:rPr>
                <w:noProof/>
                <w:webHidden/>
              </w:rPr>
              <w:fldChar w:fldCharType="end"/>
            </w:r>
          </w:hyperlink>
        </w:p>
        <w:p w:rsidR="00574CEC" w:rsidRDefault="00574CEC">
          <w:pPr>
            <w:pStyle w:val="TOC1"/>
            <w:rPr>
              <w:rFonts w:asciiTheme="minorHAnsi" w:eastAsiaTheme="minorEastAsia" w:hAnsiTheme="minorHAnsi" w:cstheme="minorBidi"/>
              <w:b w:val="0"/>
              <w:noProof/>
              <w:sz w:val="22"/>
              <w:szCs w:val="22"/>
            </w:rPr>
          </w:pPr>
          <w:hyperlink w:anchor="_Toc491803970" w:history="1">
            <w:r w:rsidRPr="00CD77A2">
              <w:rPr>
                <w:rStyle w:val="Hyperlink"/>
                <w:noProof/>
              </w:rPr>
              <w:t>Lab Setup</w:t>
            </w:r>
            <w:r>
              <w:rPr>
                <w:noProof/>
                <w:webHidden/>
              </w:rPr>
              <w:tab/>
            </w:r>
            <w:r>
              <w:rPr>
                <w:noProof/>
                <w:webHidden/>
              </w:rPr>
              <w:fldChar w:fldCharType="begin"/>
            </w:r>
            <w:r>
              <w:rPr>
                <w:noProof/>
                <w:webHidden/>
              </w:rPr>
              <w:instrText xml:space="preserve"> PAGEREF _Toc491803970 \h </w:instrText>
            </w:r>
            <w:r>
              <w:rPr>
                <w:noProof/>
                <w:webHidden/>
              </w:rPr>
            </w:r>
            <w:r>
              <w:rPr>
                <w:noProof/>
                <w:webHidden/>
              </w:rPr>
              <w:fldChar w:fldCharType="separate"/>
            </w:r>
            <w:r>
              <w:rPr>
                <w:noProof/>
                <w:webHidden/>
              </w:rPr>
              <w:t>4</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71" w:history="1">
            <w:r w:rsidRPr="00CD77A2">
              <w:rPr>
                <w:rStyle w:val="Hyperlink"/>
                <w:noProof/>
              </w:rPr>
              <w:t>Local or Hosted Virtual Machines</w:t>
            </w:r>
            <w:r>
              <w:rPr>
                <w:noProof/>
                <w:webHidden/>
              </w:rPr>
              <w:tab/>
            </w:r>
            <w:r>
              <w:rPr>
                <w:noProof/>
                <w:webHidden/>
              </w:rPr>
              <w:fldChar w:fldCharType="begin"/>
            </w:r>
            <w:r>
              <w:rPr>
                <w:noProof/>
                <w:webHidden/>
              </w:rPr>
              <w:instrText xml:space="preserve"> PAGEREF _Toc491803971 \h </w:instrText>
            </w:r>
            <w:r>
              <w:rPr>
                <w:noProof/>
                <w:webHidden/>
              </w:rPr>
            </w:r>
            <w:r>
              <w:rPr>
                <w:noProof/>
                <w:webHidden/>
              </w:rPr>
              <w:fldChar w:fldCharType="separate"/>
            </w:r>
            <w:r>
              <w:rPr>
                <w:noProof/>
                <w:webHidden/>
              </w:rPr>
              <w:t>4</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72" w:history="1">
            <w:r w:rsidRPr="00CD77A2">
              <w:rPr>
                <w:rStyle w:val="Hyperlink"/>
                <w:noProof/>
              </w:rPr>
              <w:t>Lab Web Service</w:t>
            </w:r>
            <w:r>
              <w:rPr>
                <w:noProof/>
                <w:webHidden/>
              </w:rPr>
              <w:tab/>
            </w:r>
            <w:r>
              <w:rPr>
                <w:noProof/>
                <w:webHidden/>
              </w:rPr>
              <w:fldChar w:fldCharType="begin"/>
            </w:r>
            <w:r>
              <w:rPr>
                <w:noProof/>
                <w:webHidden/>
              </w:rPr>
              <w:instrText xml:space="preserve"> PAGEREF _Toc491803972 \h </w:instrText>
            </w:r>
            <w:r>
              <w:rPr>
                <w:noProof/>
                <w:webHidden/>
              </w:rPr>
            </w:r>
            <w:r>
              <w:rPr>
                <w:noProof/>
                <w:webHidden/>
              </w:rPr>
              <w:fldChar w:fldCharType="separate"/>
            </w:r>
            <w:r>
              <w:rPr>
                <w:noProof/>
                <w:webHidden/>
              </w:rPr>
              <w:t>5</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73" w:history="1">
            <w:r w:rsidRPr="00CD77A2">
              <w:rPr>
                <w:rStyle w:val="Hyperlink"/>
                <w:noProof/>
              </w:rPr>
              <w:t>Files Supplied with the Class</w:t>
            </w:r>
            <w:r>
              <w:rPr>
                <w:noProof/>
                <w:webHidden/>
              </w:rPr>
              <w:tab/>
            </w:r>
            <w:r>
              <w:rPr>
                <w:noProof/>
                <w:webHidden/>
              </w:rPr>
              <w:fldChar w:fldCharType="begin"/>
            </w:r>
            <w:r>
              <w:rPr>
                <w:noProof/>
                <w:webHidden/>
              </w:rPr>
              <w:instrText xml:space="preserve"> PAGEREF _Toc491803973 \h </w:instrText>
            </w:r>
            <w:r>
              <w:rPr>
                <w:noProof/>
                <w:webHidden/>
              </w:rPr>
            </w:r>
            <w:r>
              <w:rPr>
                <w:noProof/>
                <w:webHidden/>
              </w:rPr>
              <w:fldChar w:fldCharType="separate"/>
            </w:r>
            <w:r>
              <w:rPr>
                <w:noProof/>
                <w:webHidden/>
              </w:rPr>
              <w:t>7</w:t>
            </w:r>
            <w:r>
              <w:rPr>
                <w:noProof/>
                <w:webHidden/>
              </w:rPr>
              <w:fldChar w:fldCharType="end"/>
            </w:r>
          </w:hyperlink>
        </w:p>
        <w:p w:rsidR="00574CEC" w:rsidRDefault="00574CEC">
          <w:pPr>
            <w:pStyle w:val="TOC1"/>
            <w:rPr>
              <w:rFonts w:asciiTheme="minorHAnsi" w:eastAsiaTheme="minorEastAsia" w:hAnsiTheme="minorHAnsi" w:cstheme="minorBidi"/>
              <w:b w:val="0"/>
              <w:noProof/>
              <w:sz w:val="22"/>
              <w:szCs w:val="22"/>
            </w:rPr>
          </w:pPr>
          <w:hyperlink w:anchor="_Toc491803974" w:history="1">
            <w:r w:rsidRPr="00CD77A2">
              <w:rPr>
                <w:rStyle w:val="Hyperlink"/>
                <w:noProof/>
              </w:rPr>
              <w:t>Appendix 1: Editors and Tools</w:t>
            </w:r>
            <w:r>
              <w:rPr>
                <w:noProof/>
                <w:webHidden/>
              </w:rPr>
              <w:tab/>
            </w:r>
            <w:r>
              <w:rPr>
                <w:noProof/>
                <w:webHidden/>
              </w:rPr>
              <w:fldChar w:fldCharType="begin"/>
            </w:r>
            <w:r>
              <w:rPr>
                <w:noProof/>
                <w:webHidden/>
              </w:rPr>
              <w:instrText xml:space="preserve"> PAGEREF _Toc491803974 \h </w:instrText>
            </w:r>
            <w:r>
              <w:rPr>
                <w:noProof/>
                <w:webHidden/>
              </w:rPr>
            </w:r>
            <w:r>
              <w:rPr>
                <w:noProof/>
                <w:webHidden/>
              </w:rPr>
              <w:fldChar w:fldCharType="separate"/>
            </w:r>
            <w:r>
              <w:rPr>
                <w:noProof/>
                <w:webHidden/>
              </w:rPr>
              <w:t>8</w:t>
            </w:r>
            <w:r>
              <w:rPr>
                <w:noProof/>
                <w:webHidden/>
              </w:rPr>
              <w:fldChar w:fldCharType="end"/>
            </w:r>
          </w:hyperlink>
        </w:p>
        <w:p w:rsidR="00574CEC" w:rsidRDefault="00574CEC">
          <w:pPr>
            <w:pStyle w:val="TOC3"/>
            <w:rPr>
              <w:rFonts w:asciiTheme="minorHAnsi" w:eastAsiaTheme="minorEastAsia" w:hAnsiTheme="minorHAnsi" w:cstheme="minorBidi"/>
              <w:noProof/>
              <w:sz w:val="22"/>
              <w:szCs w:val="22"/>
            </w:rPr>
          </w:pPr>
          <w:hyperlink w:anchor="_Toc491803975" w:history="1">
            <w:r w:rsidRPr="00CD77A2">
              <w:rPr>
                <w:rStyle w:val="Hyperlink"/>
                <w:noProof/>
              </w:rPr>
              <w:t>Visual Studio Code</w:t>
            </w:r>
            <w:r>
              <w:rPr>
                <w:noProof/>
                <w:webHidden/>
              </w:rPr>
              <w:tab/>
            </w:r>
            <w:r>
              <w:rPr>
                <w:noProof/>
                <w:webHidden/>
              </w:rPr>
              <w:fldChar w:fldCharType="begin"/>
            </w:r>
            <w:r>
              <w:rPr>
                <w:noProof/>
                <w:webHidden/>
              </w:rPr>
              <w:instrText xml:space="preserve"> PAGEREF _Toc491803975 \h </w:instrText>
            </w:r>
            <w:r>
              <w:rPr>
                <w:noProof/>
                <w:webHidden/>
              </w:rPr>
            </w:r>
            <w:r>
              <w:rPr>
                <w:noProof/>
                <w:webHidden/>
              </w:rPr>
              <w:fldChar w:fldCharType="separate"/>
            </w:r>
            <w:r>
              <w:rPr>
                <w:noProof/>
                <w:webHidden/>
              </w:rPr>
              <w:t>8</w:t>
            </w:r>
            <w:r>
              <w:rPr>
                <w:noProof/>
                <w:webHidden/>
              </w:rPr>
              <w:fldChar w:fldCharType="end"/>
            </w:r>
          </w:hyperlink>
        </w:p>
        <w:p w:rsidR="004242C7" w:rsidRDefault="004242C7">
          <w:r>
            <w:rPr>
              <w:b/>
              <w:bCs/>
              <w:noProof/>
            </w:rPr>
            <w:fldChar w:fldCharType="end"/>
          </w:r>
        </w:p>
      </w:sdtContent>
    </w:sdt>
    <w:p w:rsidR="00E603D0" w:rsidRPr="00D05246" w:rsidRDefault="00E603D0" w:rsidP="00E603D0">
      <w:pPr>
        <w:sectPr w:rsidR="00E603D0" w:rsidRPr="00D05246" w:rsidSect="00AD1C67">
          <w:headerReference w:type="even" r:id="rId13"/>
          <w:headerReference w:type="default" r:id="rId14"/>
          <w:headerReference w:type="first" r:id="rId15"/>
          <w:pgSz w:w="12240" w:h="15840" w:code="1"/>
          <w:pgMar w:top="-1397" w:right="990" w:bottom="-994" w:left="3715" w:header="806" w:footer="202" w:gutter="475"/>
          <w:pgNumType w:start="1"/>
          <w:cols w:space="720"/>
          <w:titlePg/>
        </w:sectPr>
      </w:pPr>
    </w:p>
    <w:p w:rsidR="00A627F6" w:rsidRDefault="00A627F6" w:rsidP="008B63D4">
      <w:pPr>
        <w:pStyle w:val="Heading1"/>
      </w:pPr>
      <w:bookmarkStart w:id="1" w:name="_Toc350117304"/>
      <w:bookmarkStart w:id="2" w:name="_Toc414420262"/>
      <w:bookmarkStart w:id="3" w:name="_Toc415462858"/>
      <w:bookmarkStart w:id="4" w:name="_Toc415465498"/>
      <w:bookmarkStart w:id="5" w:name="_Toc415482857"/>
      <w:bookmarkStart w:id="6" w:name="_Toc415483044"/>
      <w:bookmarkStart w:id="7" w:name="_Toc415483744"/>
      <w:bookmarkStart w:id="8" w:name="_Toc415890213"/>
      <w:bookmarkStart w:id="9" w:name="_Toc415890961"/>
      <w:bookmarkStart w:id="10" w:name="_Toc417896630"/>
      <w:bookmarkStart w:id="11" w:name="_Toc417897162"/>
      <w:bookmarkStart w:id="12" w:name="_Toc419783513"/>
      <w:bookmarkStart w:id="13" w:name="_Toc420391513"/>
      <w:bookmarkStart w:id="14" w:name="_Toc421043568"/>
      <w:bookmarkStart w:id="15" w:name="_Toc421068576"/>
      <w:bookmarkStart w:id="16" w:name="_Toc421072031"/>
      <w:bookmarkStart w:id="17" w:name="_Toc431403895"/>
      <w:bookmarkStart w:id="18" w:name="_Toc491803965"/>
      <w:r>
        <w:lastRenderedPageBreak/>
        <w:t>Additional Support</w:t>
      </w:r>
      <w:bookmarkEnd w:id="1"/>
      <w:bookmarkEnd w:id="18"/>
    </w:p>
    <w:p w:rsidR="00A627F6" w:rsidRDefault="00A627F6" w:rsidP="00A627F6">
      <w:r>
        <w:t>For additional support for this class visit the MAX Technical Training courseware support site:</w:t>
      </w:r>
    </w:p>
    <w:p w:rsidR="00A627F6" w:rsidRPr="00A627F6" w:rsidRDefault="00A627F6" w:rsidP="00A627F6">
      <w:pPr>
        <w:rPr>
          <w:sz w:val="28"/>
        </w:rPr>
      </w:pPr>
      <w:r w:rsidRPr="00A627F6">
        <w:rPr>
          <w:sz w:val="28"/>
        </w:rPr>
        <w:t>http://courseware.maxtrain.com</w:t>
      </w:r>
    </w:p>
    <w:p w:rsidR="00A627F6" w:rsidRDefault="002A5509" w:rsidP="00A627F6">
      <w:r>
        <w:t>There you will find:</w:t>
      </w:r>
    </w:p>
    <w:p w:rsidR="002A5509" w:rsidRDefault="002A5509" w:rsidP="00A077AD">
      <w:pPr>
        <w:pStyle w:val="ListParagraph"/>
        <w:numPr>
          <w:ilvl w:val="0"/>
          <w:numId w:val="13"/>
        </w:numPr>
      </w:pPr>
      <w:r>
        <w:t>Updates to the class.</w:t>
      </w:r>
    </w:p>
    <w:p w:rsidR="002A5509" w:rsidRDefault="002A5509" w:rsidP="00A077AD">
      <w:pPr>
        <w:pStyle w:val="ListParagraph"/>
        <w:numPr>
          <w:ilvl w:val="0"/>
          <w:numId w:val="13"/>
        </w:numPr>
      </w:pPr>
      <w:r>
        <w:t xml:space="preserve">The </w:t>
      </w:r>
      <w:r w:rsidR="007B2D1E">
        <w:t>lab</w:t>
      </w:r>
      <w:r>
        <w:t xml:space="preserve"> file</w:t>
      </w:r>
      <w:r w:rsidR="007B2D1E">
        <w:t>s</w:t>
      </w:r>
      <w:r>
        <w:t>.</w:t>
      </w:r>
    </w:p>
    <w:p w:rsidR="002A5509" w:rsidRDefault="002A5509" w:rsidP="002A5509"/>
    <w:p w:rsidR="00A627F6" w:rsidRDefault="00CE1811" w:rsidP="00A627F6">
      <w:pPr>
        <w:rPr>
          <w:sz w:val="24"/>
        </w:rPr>
      </w:pPr>
      <w:r w:rsidRPr="00F83B78">
        <w:rPr>
          <w:sz w:val="24"/>
        </w:rPr>
        <w:t xml:space="preserve">Or, email </w:t>
      </w:r>
      <w:hyperlink r:id="rId16" w:history="1">
        <w:r w:rsidRPr="00F83B78">
          <w:rPr>
            <w:rStyle w:val="Hyperlink"/>
            <w:sz w:val="24"/>
          </w:rPr>
          <w:t>courseware@maxtrain.com</w:t>
        </w:r>
      </w:hyperlink>
      <w:r w:rsidR="00F83B78">
        <w:rPr>
          <w:sz w:val="24"/>
        </w:rPr>
        <w:t xml:space="preserve"> with any questions or suggestions about the course or the setup.</w:t>
      </w:r>
    </w:p>
    <w:p w:rsidR="00F83B78" w:rsidRPr="00F83B78" w:rsidRDefault="00F83B78" w:rsidP="00A627F6">
      <w:pPr>
        <w:rPr>
          <w:sz w:val="24"/>
        </w:rPr>
      </w:pPr>
    </w:p>
    <w:p w:rsidR="00CE1811" w:rsidRPr="00A627F6" w:rsidRDefault="00CE1811" w:rsidP="00A627F6"/>
    <w:p w:rsidR="00AF6B1C" w:rsidRPr="00D05246" w:rsidRDefault="00AF6B1C" w:rsidP="00AF6B1C">
      <w:pPr>
        <w:pStyle w:val="Heading1"/>
      </w:pPr>
      <w:bookmarkStart w:id="19" w:name="_Toc350117306"/>
      <w:bookmarkStart w:id="20" w:name="_Toc350117305"/>
      <w:bookmarkStart w:id="21" w:name="_Toc491803966"/>
      <w:r>
        <w:lastRenderedPageBreak/>
        <w:t>Class Length and Delivery Options</w:t>
      </w:r>
      <w:bookmarkEnd w:id="19"/>
      <w:bookmarkEnd w:id="21"/>
    </w:p>
    <w:p w:rsidR="00AF6B1C" w:rsidRDefault="00AF6B1C" w:rsidP="00AF6B1C">
      <w:pPr>
        <w:pStyle w:val="Heading3"/>
      </w:pPr>
      <w:bookmarkStart w:id="22" w:name="_Toc491803967"/>
      <w:r>
        <w:t>Class Length</w:t>
      </w:r>
      <w:bookmarkEnd w:id="22"/>
    </w:p>
    <w:p w:rsidR="007B2D1E" w:rsidRPr="007B2D1E" w:rsidRDefault="007B2D1E" w:rsidP="007B2D1E">
      <w:r>
        <w:t>This class can be delivered in two to five days.</w:t>
      </w:r>
    </w:p>
    <w:p w:rsidR="00AF6B1C" w:rsidRPr="00CB6880" w:rsidRDefault="00AF6B1C" w:rsidP="00AF6B1C">
      <w:pPr>
        <w:rPr>
          <w:b/>
        </w:rPr>
      </w:pPr>
      <w:r>
        <w:rPr>
          <w:b/>
        </w:rPr>
        <w:t>Target: 2 days</w:t>
      </w:r>
    </w:p>
    <w:p w:rsidR="00AF6B1C" w:rsidRDefault="007B2D1E" w:rsidP="00AF6B1C">
      <w:r>
        <w:t>A basic introduction to JavaScript and jQuery by covering only modules 1-3.</w:t>
      </w:r>
      <w:r w:rsidR="00AF6B1C">
        <w:t xml:space="preserve"> </w:t>
      </w:r>
    </w:p>
    <w:p w:rsidR="00AF6B1C" w:rsidRPr="00CB6880" w:rsidRDefault="00AF6B1C" w:rsidP="00AF6B1C">
      <w:pPr>
        <w:rPr>
          <w:b/>
        </w:rPr>
      </w:pPr>
      <w:r>
        <w:rPr>
          <w:b/>
        </w:rPr>
        <w:t>Target: 3 days</w:t>
      </w:r>
    </w:p>
    <w:p w:rsidR="00AF6B1C" w:rsidRDefault="007B2D1E" w:rsidP="00AF6B1C">
      <w:r>
        <w:t>A basic introduction to JavaScript, jQuery and AJAX by covering only modules 1-4.</w:t>
      </w:r>
    </w:p>
    <w:p w:rsidR="0052551C" w:rsidRPr="00CB6880" w:rsidRDefault="0052551C" w:rsidP="0052551C">
      <w:pPr>
        <w:rPr>
          <w:b/>
        </w:rPr>
      </w:pPr>
      <w:r>
        <w:rPr>
          <w:b/>
        </w:rPr>
        <w:t>Target: 5 days</w:t>
      </w:r>
    </w:p>
    <w:p w:rsidR="0052551C" w:rsidRDefault="007B2D1E" w:rsidP="0052551C">
      <w:r>
        <w:t xml:space="preserve">An in depth class </w:t>
      </w:r>
      <w:r w:rsidR="00E2375D">
        <w:t xml:space="preserve">on </w:t>
      </w:r>
      <w:r>
        <w:t>JavaScript, jQuery and AJAX</w:t>
      </w:r>
      <w:r w:rsidR="00E2375D">
        <w:t>,</w:t>
      </w:r>
      <w:r>
        <w:t xml:space="preserve"> including more advanced topics such as </w:t>
      </w:r>
      <w:r w:rsidR="00E2375D">
        <w:t>a</w:t>
      </w:r>
      <w:r w:rsidRPr="007B2D1E">
        <w:t xml:space="preserve">nonymous functions, </w:t>
      </w:r>
      <w:r w:rsidR="00E2375D">
        <w:t>c</w:t>
      </w:r>
      <w:r w:rsidRPr="007B2D1E">
        <w:t xml:space="preserve">losures, </w:t>
      </w:r>
      <w:r w:rsidR="00E2375D">
        <w:t>s</w:t>
      </w:r>
      <w:r w:rsidRPr="007B2D1E">
        <w:t>elf-invoking functions</w:t>
      </w:r>
      <w:r>
        <w:t xml:space="preserve"> and </w:t>
      </w:r>
      <w:r w:rsidR="00E2375D">
        <w:t>r</w:t>
      </w:r>
      <w:r>
        <w:t xml:space="preserve">ecursion along with a detailed study of data types and </w:t>
      </w:r>
      <w:r w:rsidR="00F464FE">
        <w:t>objects</w:t>
      </w:r>
      <w:r>
        <w:t>.</w:t>
      </w:r>
    </w:p>
    <w:p w:rsidR="00FF374A" w:rsidRPr="00F464FE" w:rsidRDefault="00F464FE" w:rsidP="00AF6B1C">
      <w:pPr>
        <w:rPr>
          <w:b/>
        </w:rPr>
      </w:pPr>
      <w:r w:rsidRPr="00F464FE">
        <w:rPr>
          <w:b/>
        </w:rPr>
        <w:t>Opportunity for Expansion</w:t>
      </w:r>
    </w:p>
    <w:p w:rsidR="00F464FE" w:rsidRDefault="00F464FE" w:rsidP="00AF6B1C">
      <w:r>
        <w:t>You may want to include additional content to suit the needs of your students.</w:t>
      </w:r>
    </w:p>
    <w:p w:rsidR="00F464FE" w:rsidRDefault="00F464FE" w:rsidP="00A077AD">
      <w:pPr>
        <w:pStyle w:val="ListParagraph"/>
        <w:numPr>
          <w:ilvl w:val="0"/>
          <w:numId w:val="14"/>
        </w:numPr>
      </w:pPr>
      <w:r w:rsidRPr="00F464FE">
        <w:t>ECMAScript 2016</w:t>
      </w:r>
      <w:r>
        <w:t xml:space="preserve">: This class is designed to cover JavaScript as it is commonly supported mid-2017. Many of the new features defined </w:t>
      </w:r>
      <w:r w:rsidRPr="00F464FE">
        <w:t>ECMAScript 2016</w:t>
      </w:r>
      <w:r>
        <w:t xml:space="preserve"> are not covered here due to incomplete browser support.</w:t>
      </w:r>
      <w:r w:rsidR="00E2375D">
        <w:t xml:space="preserve"> You may want to add a “what’s coming soon” demo and lecture. Check our website for updates…</w:t>
      </w:r>
    </w:p>
    <w:p w:rsidR="00F464FE" w:rsidRDefault="00F464FE" w:rsidP="00A077AD">
      <w:pPr>
        <w:pStyle w:val="ListParagraph"/>
        <w:numPr>
          <w:ilvl w:val="0"/>
          <w:numId w:val="14"/>
        </w:numPr>
      </w:pPr>
      <w:r w:rsidRPr="00F464FE">
        <w:t xml:space="preserve">ECMAScript </w:t>
      </w:r>
      <w:r>
        <w:t>Classes</w:t>
      </w:r>
      <w:r w:rsidR="00E2375D">
        <w:t>.</w:t>
      </w:r>
    </w:p>
    <w:p w:rsidR="00F464FE" w:rsidRDefault="00F464FE" w:rsidP="00A077AD">
      <w:pPr>
        <w:pStyle w:val="ListParagraph"/>
        <w:numPr>
          <w:ilvl w:val="0"/>
          <w:numId w:val="14"/>
        </w:numPr>
      </w:pPr>
      <w:r>
        <w:t>Mobile Development</w:t>
      </w:r>
      <w:r w:rsidR="00E2375D">
        <w:t>.</w:t>
      </w:r>
    </w:p>
    <w:p w:rsidR="00F464FE" w:rsidRDefault="00F464FE" w:rsidP="00A077AD">
      <w:pPr>
        <w:pStyle w:val="ListParagraph"/>
        <w:numPr>
          <w:ilvl w:val="0"/>
          <w:numId w:val="14"/>
        </w:numPr>
      </w:pPr>
      <w:r>
        <w:t>Additional libraries and tools such as Prototype, React, Bootstrap, Angular or Underscore.js.</w:t>
      </w:r>
    </w:p>
    <w:p w:rsidR="00F464FE" w:rsidRDefault="00F464FE" w:rsidP="00F464FE">
      <w:r>
        <w:t xml:space="preserve">We will be adding a “B” version </w:t>
      </w:r>
      <w:r w:rsidR="00E2375D">
        <w:t>and/</w:t>
      </w:r>
      <w:r>
        <w:t>or “optional modules” to cover many of these in the future.</w:t>
      </w:r>
    </w:p>
    <w:p w:rsidR="00F464FE" w:rsidRDefault="00F464FE" w:rsidP="00AF6B1C"/>
    <w:p w:rsidR="00AF6B1C" w:rsidRPr="007E2BFE" w:rsidRDefault="00AF6B1C" w:rsidP="00AF6B1C">
      <w:pPr>
        <w:rPr>
          <w:b/>
        </w:rPr>
      </w:pPr>
      <w:r w:rsidRPr="007E2BFE">
        <w:rPr>
          <w:b/>
        </w:rPr>
        <w:t>Time Management</w:t>
      </w:r>
    </w:p>
    <w:p w:rsidR="00AF6B1C" w:rsidRDefault="00AF6B1C" w:rsidP="00AF6B1C">
      <w:r>
        <w:t xml:space="preserve">Depending on your knowledge and real world use of </w:t>
      </w:r>
      <w:r w:rsidR="00F464FE">
        <w:t>JavaScript</w:t>
      </w:r>
      <w:r>
        <w:t xml:space="preserve">, a class like this one </w:t>
      </w:r>
      <w:r w:rsidR="00F464FE">
        <w:t xml:space="preserve">may be hard to stretch to four days, and </w:t>
      </w:r>
      <w:r>
        <w:t xml:space="preserve">can extend to fill </w:t>
      </w:r>
      <w:r w:rsidR="00F464FE">
        <w:t>two weeks</w:t>
      </w:r>
      <w:r>
        <w:t>! You will need to manage your time carefully to deliv</w:t>
      </w:r>
      <w:r w:rsidR="00F464FE">
        <w:t>er a well-balanced class in the scheduled number of days</w:t>
      </w:r>
      <w:r>
        <w:t xml:space="preserve">. Many </w:t>
      </w:r>
      <w:r w:rsidR="00F464FE">
        <w:t>JavaScript</w:t>
      </w:r>
      <w:r>
        <w:t xml:space="preserve"> features are listed or mentioned for completeness,</w:t>
      </w:r>
      <w:r w:rsidR="00F464FE">
        <w:t xml:space="preserve"> and can be skimmed over in less than five day classes.</w:t>
      </w:r>
    </w:p>
    <w:p w:rsidR="00AF6B1C" w:rsidRDefault="00AF6B1C" w:rsidP="00AF6B1C">
      <w:pPr>
        <w:spacing w:after="0"/>
      </w:pPr>
    </w:p>
    <w:p w:rsidR="00AF6B1C" w:rsidRDefault="00AF6B1C" w:rsidP="00AF6B1C">
      <w:pPr>
        <w:spacing w:after="0"/>
      </w:pPr>
    </w:p>
    <w:p w:rsidR="00AF6B1C" w:rsidRDefault="00AF6B1C" w:rsidP="00AF6B1C">
      <w:pPr>
        <w:pStyle w:val="Heading3"/>
      </w:pPr>
      <w:bookmarkStart w:id="23" w:name="_Toc491803968"/>
      <w:r>
        <w:lastRenderedPageBreak/>
        <w:t>Instructor Skills Needed</w:t>
      </w:r>
      <w:bookmarkEnd w:id="23"/>
    </w:p>
    <w:p w:rsidR="00AF6B1C" w:rsidRDefault="00AF6B1C" w:rsidP="00AF6B1C">
      <w:r>
        <w:t xml:space="preserve">I can’t stress enough that the instructor needs very strong </w:t>
      </w:r>
      <w:r w:rsidR="00BF30EC">
        <w:t>JavaScript and HTML</w:t>
      </w:r>
      <w:r>
        <w:t xml:space="preserve"> skills. This type of class can often feel like a </w:t>
      </w:r>
      <w:r w:rsidR="00BF30EC">
        <w:t xml:space="preserve">“stump the instructor” session due to the range of JavaScript </w:t>
      </w:r>
      <w:r w:rsidR="00E2375D">
        <w:t>language</w:t>
      </w:r>
      <w:r w:rsidR="00BF30EC">
        <w:t xml:space="preserve"> features along with HTML details.</w:t>
      </w:r>
      <w:r>
        <w:t xml:space="preserve"> Time management and “student management” skills are very important. </w:t>
      </w:r>
    </w:p>
    <w:p w:rsidR="00AF6B1C" w:rsidRDefault="00AF6B1C" w:rsidP="00AF6B1C">
      <w:r>
        <w:t>We encourage you to contact MAX Technical Training and attend one of our live classes remotely.</w:t>
      </w:r>
    </w:p>
    <w:p w:rsidR="00AF6B1C" w:rsidRPr="00445C10" w:rsidRDefault="00AF6B1C" w:rsidP="00AF6B1C">
      <w:r>
        <w:t>Skills needed</w:t>
      </w:r>
      <w:r w:rsidR="00BF30EC">
        <w:t xml:space="preserve"> or useful</w:t>
      </w:r>
      <w:r>
        <w:t>:</w:t>
      </w:r>
    </w:p>
    <w:p w:rsidR="00AF6B1C" w:rsidRDefault="00BF30EC" w:rsidP="00A077AD">
      <w:pPr>
        <w:numPr>
          <w:ilvl w:val="0"/>
          <w:numId w:val="11"/>
        </w:numPr>
      </w:pPr>
      <w:r>
        <w:t>JavaScript, of course!</w:t>
      </w:r>
    </w:p>
    <w:p w:rsidR="00BF30EC" w:rsidRDefault="00BF30EC" w:rsidP="00A077AD">
      <w:pPr>
        <w:numPr>
          <w:ilvl w:val="0"/>
          <w:numId w:val="11"/>
        </w:numPr>
      </w:pPr>
      <w:r>
        <w:t>HTML 5 and CSS 3, and some knowledge of their history and browser support.</w:t>
      </w:r>
    </w:p>
    <w:p w:rsidR="00BF30EC" w:rsidRDefault="00BF30EC" w:rsidP="00A077AD">
      <w:pPr>
        <w:numPr>
          <w:ilvl w:val="0"/>
          <w:numId w:val="11"/>
        </w:numPr>
      </w:pPr>
      <w:r>
        <w:t>Knowledge of UI and accessibility best practices.</w:t>
      </w:r>
    </w:p>
    <w:p w:rsidR="00E2375D" w:rsidRDefault="00E2375D" w:rsidP="00A077AD">
      <w:pPr>
        <w:numPr>
          <w:ilvl w:val="0"/>
          <w:numId w:val="11"/>
        </w:numPr>
      </w:pPr>
      <w:r>
        <w:t>Experience with the editor(s) and browsers used in the class.</w:t>
      </w:r>
    </w:p>
    <w:p w:rsidR="00BF30EC" w:rsidRDefault="00BF30EC" w:rsidP="00A077AD">
      <w:pPr>
        <w:numPr>
          <w:ilvl w:val="0"/>
          <w:numId w:val="11"/>
        </w:numPr>
      </w:pPr>
      <w:r>
        <w:t>Back end development.</w:t>
      </w:r>
    </w:p>
    <w:p w:rsidR="00BF30EC" w:rsidRDefault="00BF30EC" w:rsidP="00A077AD">
      <w:pPr>
        <w:numPr>
          <w:ilvl w:val="0"/>
          <w:numId w:val="11"/>
        </w:numPr>
      </w:pPr>
      <w:r>
        <w:t>Web services including both SOAP and REST.</w:t>
      </w:r>
    </w:p>
    <w:p w:rsidR="00AF6B1C" w:rsidRDefault="00AF6B1C" w:rsidP="00AF6B1C"/>
    <w:p w:rsidR="00AF6B1C" w:rsidRDefault="00AF6B1C" w:rsidP="00AF6B1C">
      <w:pPr>
        <w:pStyle w:val="Heading3"/>
      </w:pPr>
      <w:bookmarkStart w:id="24" w:name="_Toc491803969"/>
      <w:r>
        <w:t>Target Audience</w:t>
      </w:r>
      <w:bookmarkEnd w:id="24"/>
    </w:p>
    <w:p w:rsidR="00AF6B1C" w:rsidRDefault="00E2375D" w:rsidP="00AF6B1C">
      <w:r>
        <w:t>This class was created for</w:t>
      </w:r>
      <w:r w:rsidR="00AF6B1C">
        <w:t>:</w:t>
      </w:r>
    </w:p>
    <w:p w:rsidR="00DE7C06" w:rsidRDefault="00E2375D" w:rsidP="00A077AD">
      <w:pPr>
        <w:numPr>
          <w:ilvl w:val="0"/>
          <w:numId w:val="12"/>
        </w:numPr>
      </w:pPr>
      <w:r>
        <w:t>The n</w:t>
      </w:r>
      <w:r w:rsidR="00DE7C06">
        <w:t>ew developer learning JavaScript and HTML.</w:t>
      </w:r>
    </w:p>
    <w:p w:rsidR="00AF6B1C" w:rsidRDefault="00E2375D" w:rsidP="00A077AD">
      <w:pPr>
        <w:numPr>
          <w:ilvl w:val="0"/>
          <w:numId w:val="12"/>
        </w:numPr>
      </w:pPr>
      <w:r>
        <w:t>The n</w:t>
      </w:r>
      <w:r w:rsidR="002B7205">
        <w:t xml:space="preserve">ew </w:t>
      </w:r>
      <w:r w:rsidR="00DE7C06">
        <w:t>to JavaScript developer with some experience in other languages</w:t>
      </w:r>
      <w:r w:rsidR="00AF6B1C">
        <w:t>.</w:t>
      </w:r>
    </w:p>
    <w:p w:rsidR="00AF6B1C" w:rsidRDefault="00AF6B1C" w:rsidP="00AF6B1C"/>
    <w:p w:rsidR="00AF6B1C" w:rsidRDefault="00AF6B1C" w:rsidP="00AF6B1C"/>
    <w:p w:rsidR="00AF6B1C" w:rsidRPr="00957F3A" w:rsidRDefault="00AF6B1C" w:rsidP="00AF6B1C"/>
    <w:p w:rsidR="008C1578" w:rsidRDefault="008C1578" w:rsidP="008B63D4">
      <w:pPr>
        <w:pStyle w:val="Heading1"/>
      </w:pPr>
      <w:bookmarkStart w:id="25" w:name="_Toc491803970"/>
      <w:r>
        <w:lastRenderedPageBreak/>
        <w:t>Lab Setup</w:t>
      </w:r>
      <w:bookmarkEnd w:id="20"/>
      <w:bookmarkEnd w:id="25"/>
    </w:p>
    <w:p w:rsidR="00922DFD" w:rsidRDefault="00922DFD" w:rsidP="00922DFD">
      <w:pPr>
        <w:pStyle w:val="Heading3"/>
      </w:pPr>
      <w:bookmarkStart w:id="26" w:name="_Toc491803971"/>
      <w:r>
        <w:t>Local or Hosted Virtual Machines</w:t>
      </w:r>
      <w:bookmarkEnd w:id="26"/>
    </w:p>
    <w:p w:rsidR="007745A1" w:rsidRDefault="00922DFD" w:rsidP="001B286D">
      <w:r>
        <w:t>This class can be delivered on various platforms including virtual machines, Microsoft Azure, Amazon AWS and third party hosting services such as Learn on Demand.</w:t>
      </w:r>
      <w:r w:rsidR="00E2375D">
        <w:t xml:space="preserve"> </w:t>
      </w:r>
      <w:r w:rsidR="00BF30EC">
        <w:t>This is just about the easiest class environment you ever need to build!</w:t>
      </w:r>
    </w:p>
    <w:p w:rsidR="00EE7C3B" w:rsidRDefault="00EE7C3B" w:rsidP="001B286D">
      <w:r>
        <w:t>For each student:</w:t>
      </w:r>
    </w:p>
    <w:p w:rsidR="00BF30EC" w:rsidRDefault="00BF30EC" w:rsidP="00A077AD">
      <w:pPr>
        <w:pStyle w:val="ListParagraph"/>
        <w:numPr>
          <w:ilvl w:val="0"/>
          <w:numId w:val="15"/>
        </w:numPr>
      </w:pPr>
      <w:r>
        <w:t>A PC or virtual machine running Windows 8, 8.1 or 10. Use Windows 10 if you want to use the Edge browser in class.</w:t>
      </w:r>
    </w:p>
    <w:p w:rsidR="00E2375D" w:rsidRDefault="00E2375D" w:rsidP="00E2375D"/>
    <w:p w:rsidR="00BF30EC" w:rsidRDefault="00BF30EC" w:rsidP="00A077AD">
      <w:pPr>
        <w:pStyle w:val="ListParagraph"/>
        <w:numPr>
          <w:ilvl w:val="0"/>
          <w:numId w:val="15"/>
        </w:numPr>
      </w:pPr>
      <w:r>
        <w:t>A collection of web browsers:</w:t>
      </w:r>
    </w:p>
    <w:p w:rsidR="00BF30EC" w:rsidRDefault="00BF30EC" w:rsidP="00A077AD">
      <w:pPr>
        <w:pStyle w:val="ListParagraph"/>
        <w:numPr>
          <w:ilvl w:val="1"/>
          <w:numId w:val="15"/>
        </w:numPr>
      </w:pPr>
      <w:r>
        <w:t>Internet Explorer 11</w:t>
      </w:r>
    </w:p>
    <w:p w:rsidR="00BF30EC" w:rsidRDefault="00BF30EC" w:rsidP="00A077AD">
      <w:pPr>
        <w:pStyle w:val="ListParagraph"/>
        <w:numPr>
          <w:ilvl w:val="1"/>
          <w:numId w:val="15"/>
        </w:numPr>
      </w:pPr>
      <w:r>
        <w:t>Microsoft Edge (if running on Windows 10)</w:t>
      </w:r>
    </w:p>
    <w:p w:rsidR="00EE7C3B" w:rsidRDefault="00EE7C3B" w:rsidP="00A077AD">
      <w:pPr>
        <w:pStyle w:val="ListParagraph"/>
        <w:numPr>
          <w:ilvl w:val="2"/>
          <w:numId w:val="15"/>
        </w:numPr>
      </w:pPr>
      <w:r>
        <w:t xml:space="preserve">If you would like to demo Edge, but are using Windows 7, 8 or 8.1 lab machines, you can download prebuilt Windows 10 90-day evaluation virtual machines here: </w:t>
      </w:r>
      <w:hyperlink r:id="rId17" w:history="1">
        <w:r w:rsidRPr="00FD0514">
          <w:rPr>
            <w:rStyle w:val="Hyperlink"/>
            <w:sz w:val="21"/>
          </w:rPr>
          <w:t>https://developer.microsoft.com/en-us/microsoft-edge/tools/vms/</w:t>
        </w:r>
      </w:hyperlink>
      <w:r>
        <w:t xml:space="preserve"> </w:t>
      </w:r>
    </w:p>
    <w:p w:rsidR="00BF30EC" w:rsidRDefault="00BF30EC" w:rsidP="00A077AD">
      <w:pPr>
        <w:pStyle w:val="ListParagraph"/>
        <w:numPr>
          <w:ilvl w:val="1"/>
          <w:numId w:val="15"/>
        </w:numPr>
      </w:pPr>
      <w:r>
        <w:t>Latest version of Firefox</w:t>
      </w:r>
    </w:p>
    <w:p w:rsidR="00BF30EC" w:rsidRDefault="00BF30EC" w:rsidP="00A077AD">
      <w:pPr>
        <w:pStyle w:val="ListParagraph"/>
        <w:numPr>
          <w:ilvl w:val="1"/>
          <w:numId w:val="15"/>
        </w:numPr>
      </w:pPr>
      <w:r>
        <w:t>Latest version of Chrome</w:t>
      </w:r>
    </w:p>
    <w:p w:rsidR="00E2375D" w:rsidRDefault="00E2375D" w:rsidP="00E2375D"/>
    <w:p w:rsidR="00BF30EC" w:rsidRDefault="00BF30EC" w:rsidP="00A077AD">
      <w:pPr>
        <w:pStyle w:val="ListParagraph"/>
        <w:numPr>
          <w:ilvl w:val="0"/>
          <w:numId w:val="15"/>
        </w:numPr>
      </w:pPr>
      <w:r>
        <w:t>One or more HTML / JavaScript editors. The choices will depend on your audience and other training you may be combining with this course.</w:t>
      </w:r>
    </w:p>
    <w:p w:rsidR="00BF30EC" w:rsidRDefault="00BF30EC" w:rsidP="00A077AD">
      <w:pPr>
        <w:pStyle w:val="ListParagraph"/>
        <w:numPr>
          <w:ilvl w:val="1"/>
          <w:numId w:val="15"/>
        </w:numPr>
      </w:pPr>
      <w:r>
        <w:t>Microsoft Visual Code</w:t>
      </w:r>
      <w:r w:rsidR="00922DFD">
        <w:t xml:space="preserve"> – Free and light weight (see Appendix 1)</w:t>
      </w:r>
    </w:p>
    <w:p w:rsidR="00BF30EC" w:rsidRDefault="00BF30EC" w:rsidP="00A077AD">
      <w:pPr>
        <w:pStyle w:val="ListParagraph"/>
        <w:numPr>
          <w:ilvl w:val="1"/>
          <w:numId w:val="15"/>
        </w:numPr>
      </w:pPr>
      <w:r>
        <w:t>Microsoft Visual Studio Professional</w:t>
      </w:r>
    </w:p>
    <w:p w:rsidR="00BF30EC" w:rsidRDefault="00BF30EC" w:rsidP="00A077AD">
      <w:pPr>
        <w:pStyle w:val="ListParagraph"/>
        <w:numPr>
          <w:ilvl w:val="1"/>
          <w:numId w:val="15"/>
        </w:numPr>
      </w:pPr>
      <w:r>
        <w:t xml:space="preserve">Microsoft Visual Studio Community </w:t>
      </w:r>
      <w:r w:rsidR="00922DFD">
        <w:t>- Free</w:t>
      </w:r>
    </w:p>
    <w:p w:rsidR="00BF30EC" w:rsidRDefault="00BF30EC" w:rsidP="00A077AD">
      <w:pPr>
        <w:pStyle w:val="ListParagraph"/>
        <w:numPr>
          <w:ilvl w:val="1"/>
          <w:numId w:val="15"/>
        </w:numPr>
      </w:pPr>
      <w:proofErr w:type="spellStart"/>
      <w:r>
        <w:t>Aptana</w:t>
      </w:r>
      <w:proofErr w:type="spellEnd"/>
      <w:r>
        <w:t xml:space="preserve"> Studio</w:t>
      </w:r>
    </w:p>
    <w:p w:rsidR="00BF30EC" w:rsidRDefault="00BF30EC" w:rsidP="00A077AD">
      <w:pPr>
        <w:pStyle w:val="ListParagraph"/>
        <w:numPr>
          <w:ilvl w:val="1"/>
          <w:numId w:val="15"/>
        </w:numPr>
      </w:pPr>
      <w:r>
        <w:t>Adobe Dreamweaver</w:t>
      </w:r>
    </w:p>
    <w:p w:rsidR="00E2375D" w:rsidRDefault="00E2375D" w:rsidP="00E2375D"/>
    <w:p w:rsidR="00922DFD" w:rsidRDefault="00922DFD" w:rsidP="00A077AD">
      <w:pPr>
        <w:pStyle w:val="ListParagraph"/>
        <w:numPr>
          <w:ilvl w:val="0"/>
          <w:numId w:val="15"/>
        </w:numPr>
      </w:pPr>
      <w:r>
        <w:t>A place to host a Lab Web Service project. (see below)</w:t>
      </w:r>
    </w:p>
    <w:p w:rsidR="00E2375D" w:rsidRDefault="00E2375D" w:rsidP="00E2375D"/>
    <w:p w:rsidR="00922DFD" w:rsidRDefault="00EE7C3B" w:rsidP="00F32074">
      <w:r>
        <w:t>For the instructor:</w:t>
      </w:r>
    </w:p>
    <w:p w:rsidR="00EE7C3B" w:rsidRDefault="00EE7C3B" w:rsidP="00A077AD">
      <w:pPr>
        <w:pStyle w:val="ListParagraph"/>
        <w:numPr>
          <w:ilvl w:val="0"/>
          <w:numId w:val="21"/>
        </w:numPr>
      </w:pPr>
      <w:r>
        <w:t>The same setup as for the student, but ideally with network access so students can open your demos.</w:t>
      </w:r>
    </w:p>
    <w:p w:rsidR="00EE7C3B" w:rsidRDefault="00EE7C3B" w:rsidP="00A077AD">
      <w:pPr>
        <w:pStyle w:val="ListParagraph"/>
        <w:numPr>
          <w:ilvl w:val="0"/>
          <w:numId w:val="21"/>
        </w:numPr>
      </w:pPr>
      <w:r>
        <w:t>Or, a cloud based virtual machine configured to allow student access using classroom machines, phones or tablets.</w:t>
      </w:r>
    </w:p>
    <w:p w:rsidR="00EE7C3B" w:rsidRDefault="00EE7C3B" w:rsidP="00F32074"/>
    <w:p w:rsidR="00922DFD" w:rsidRDefault="00922DFD" w:rsidP="00922DFD">
      <w:pPr>
        <w:pStyle w:val="Heading3"/>
      </w:pPr>
      <w:bookmarkStart w:id="27" w:name="_Toc491803972"/>
      <w:r>
        <w:t>Lab Web Service</w:t>
      </w:r>
      <w:bookmarkEnd w:id="27"/>
    </w:p>
    <w:p w:rsidR="00E2375D" w:rsidRDefault="00922DFD" w:rsidP="00922DFD">
      <w:r>
        <w:t xml:space="preserve">The AJAX module labs use a sample Visual Studio project to provide a demo REST web service. </w:t>
      </w:r>
    </w:p>
    <w:p w:rsidR="00922DFD" w:rsidRDefault="00922DFD" w:rsidP="00922DFD">
      <w:r>
        <w:t>This project can be hosted:</w:t>
      </w:r>
    </w:p>
    <w:p w:rsidR="00922DFD" w:rsidRDefault="00922DFD" w:rsidP="00A077AD">
      <w:pPr>
        <w:pStyle w:val="ListParagraph"/>
        <w:numPr>
          <w:ilvl w:val="0"/>
          <w:numId w:val="20"/>
        </w:numPr>
      </w:pPr>
      <w:r>
        <w:t xml:space="preserve">On the student’s lab machine / VM. </w:t>
      </w:r>
    </w:p>
    <w:p w:rsidR="00922DFD" w:rsidRDefault="00922DFD" w:rsidP="00A077AD">
      <w:pPr>
        <w:pStyle w:val="ListParagraph"/>
        <w:numPr>
          <w:ilvl w:val="1"/>
          <w:numId w:val="20"/>
        </w:numPr>
      </w:pPr>
      <w:r>
        <w:t>Ask the students to open Visual Studio</w:t>
      </w:r>
      <w:r w:rsidR="00EE7C3B">
        <w:t xml:space="preserve">, open the project and then click the Run button. They can </w:t>
      </w:r>
      <w:r w:rsidR="005D1DBE">
        <w:t xml:space="preserve">then minimize Visual Studio and </w:t>
      </w:r>
      <w:r w:rsidR="00EE7C3B">
        <w:t>still use any editor for their web projects.</w:t>
      </w:r>
    </w:p>
    <w:p w:rsidR="00EE7C3B" w:rsidRDefault="00EE7C3B" w:rsidP="00A077AD">
      <w:pPr>
        <w:pStyle w:val="ListParagraph"/>
        <w:numPr>
          <w:ilvl w:val="0"/>
          <w:numId w:val="20"/>
        </w:numPr>
      </w:pPr>
      <w:r>
        <w:t>On a cloud based service such as Azure or Amazon</w:t>
      </w:r>
      <w:r w:rsidR="003E0614">
        <w:t>, p</w:t>
      </w:r>
      <w:r>
        <w:t xml:space="preserve">ublishing the Visual Studio project to a free Azure </w:t>
      </w:r>
      <w:r w:rsidR="001949F1">
        <w:t>Web App.</w:t>
      </w:r>
      <w:r w:rsidR="003E0614">
        <w:t xml:space="preserve"> (All students accessing the same web service.)</w:t>
      </w:r>
    </w:p>
    <w:p w:rsidR="003E0614" w:rsidRPr="00922DFD" w:rsidRDefault="003E0614" w:rsidP="00A077AD">
      <w:pPr>
        <w:pStyle w:val="ListParagraph"/>
        <w:numPr>
          <w:ilvl w:val="0"/>
          <w:numId w:val="20"/>
        </w:numPr>
      </w:pPr>
      <w:r>
        <w:t>A server on the classroom network</w:t>
      </w:r>
      <w:r w:rsidR="00E2375D">
        <w:t xml:space="preserve"> or the instructor’s PC</w:t>
      </w:r>
      <w:r>
        <w:t>. (All students accessing the same web service.)</w:t>
      </w:r>
    </w:p>
    <w:p w:rsidR="00922DFD" w:rsidRDefault="00922DFD" w:rsidP="00F32074"/>
    <w:p w:rsidR="000E1126" w:rsidRPr="00C16C78" w:rsidRDefault="000E1126" w:rsidP="00F32074">
      <w:pPr>
        <w:rPr>
          <w:b/>
        </w:rPr>
      </w:pPr>
      <w:r w:rsidRPr="00C16C78">
        <w:rPr>
          <w:b/>
        </w:rPr>
        <w:t>If deploying to the student machines</w:t>
      </w:r>
      <w:r w:rsidR="00C16C78" w:rsidRPr="00C16C78">
        <w:rPr>
          <w:b/>
        </w:rPr>
        <w:t xml:space="preserve"> or a shared classroom server</w:t>
      </w:r>
      <w:r w:rsidRPr="00C16C78">
        <w:rPr>
          <w:b/>
        </w:rPr>
        <w:t>:</w:t>
      </w:r>
    </w:p>
    <w:p w:rsidR="00C16C78" w:rsidRDefault="00C16C78" w:rsidP="00A077AD">
      <w:pPr>
        <w:pStyle w:val="ListParagraph"/>
        <w:numPr>
          <w:ilvl w:val="0"/>
          <w:numId w:val="22"/>
        </w:numPr>
      </w:pPr>
      <w:r>
        <w:t>Confirm that Visual Studio Pro or Community 2015 or later is installed.</w:t>
      </w:r>
    </w:p>
    <w:p w:rsidR="00C16C78" w:rsidRDefault="00C16C78" w:rsidP="00A077AD">
      <w:pPr>
        <w:pStyle w:val="ListParagraph"/>
        <w:numPr>
          <w:ilvl w:val="0"/>
          <w:numId w:val="22"/>
        </w:numPr>
      </w:pPr>
      <w:r>
        <w:t>Confirm that the machine has internet access. (Needed to update the NuGet packages.)</w:t>
      </w:r>
    </w:p>
    <w:p w:rsidR="00C16C78" w:rsidRDefault="00C16C78" w:rsidP="00A077AD">
      <w:pPr>
        <w:pStyle w:val="ListParagraph"/>
        <w:numPr>
          <w:ilvl w:val="0"/>
          <w:numId w:val="22"/>
        </w:numPr>
      </w:pPr>
      <w:r>
        <w:t xml:space="preserve">Create a folder named </w:t>
      </w:r>
      <w:r w:rsidRPr="00E2375D">
        <w:rPr>
          <w:rStyle w:val="ScreenTextChar"/>
        </w:rPr>
        <w:t>JavaScript</w:t>
      </w:r>
      <w:r>
        <w:t xml:space="preserve"> (your choice of names) in the root of drive C.</w:t>
      </w:r>
    </w:p>
    <w:p w:rsidR="000E1126" w:rsidRDefault="000E1126" w:rsidP="00A077AD">
      <w:pPr>
        <w:pStyle w:val="ListParagraph"/>
        <w:numPr>
          <w:ilvl w:val="0"/>
          <w:numId w:val="22"/>
        </w:numPr>
      </w:pPr>
      <w:r>
        <w:t xml:space="preserve">Copy the </w:t>
      </w:r>
      <w:r w:rsidR="00E2375D" w:rsidRPr="00E2375D">
        <w:rPr>
          <w:rStyle w:val="ScreenTextChar"/>
        </w:rPr>
        <w:t>55244AC MAX003AC REST Demo</w:t>
      </w:r>
      <w:r w:rsidRPr="00E2375D">
        <w:rPr>
          <w:rStyle w:val="ScreenTextChar"/>
        </w:rPr>
        <w:t>.zip</w:t>
      </w:r>
      <w:r>
        <w:t xml:space="preserve"> </w:t>
      </w:r>
      <w:r w:rsidR="00C16C78">
        <w:t>to the new folder.</w:t>
      </w:r>
    </w:p>
    <w:p w:rsidR="00C16C78" w:rsidRDefault="00C16C78" w:rsidP="00A077AD">
      <w:pPr>
        <w:pStyle w:val="ListParagraph"/>
        <w:numPr>
          <w:ilvl w:val="0"/>
          <w:numId w:val="22"/>
        </w:numPr>
      </w:pPr>
      <w:r>
        <w:t>Double-click the file and extract the files.</w:t>
      </w:r>
    </w:p>
    <w:p w:rsidR="00C16C78" w:rsidRDefault="00C16C78" w:rsidP="00A077AD">
      <w:pPr>
        <w:pStyle w:val="ListParagraph"/>
        <w:numPr>
          <w:ilvl w:val="0"/>
          <w:numId w:val="22"/>
        </w:numPr>
      </w:pPr>
      <w:r>
        <w:t xml:space="preserve">Open the </w:t>
      </w:r>
      <w:r w:rsidRPr="00E2375D">
        <w:rPr>
          <w:rStyle w:val="ScreenTextChar"/>
        </w:rPr>
        <w:t>RestDemo</w:t>
      </w:r>
      <w:r>
        <w:t xml:space="preserve"> folder and double-click </w:t>
      </w:r>
      <w:r w:rsidRPr="00E2375D">
        <w:rPr>
          <w:rStyle w:val="ScreenTextChar"/>
        </w:rPr>
        <w:t>RestDemo.sln</w:t>
      </w:r>
      <w:r>
        <w:t>. (This will launch Visual Studio and open the project.)</w:t>
      </w:r>
    </w:p>
    <w:p w:rsidR="00C16C78" w:rsidRDefault="00C16C78" w:rsidP="00A077AD">
      <w:pPr>
        <w:pStyle w:val="ListParagraph"/>
        <w:numPr>
          <w:ilvl w:val="0"/>
          <w:numId w:val="22"/>
        </w:numPr>
      </w:pPr>
      <w:r>
        <w:t>Click the green run button, or press F5.</w:t>
      </w:r>
    </w:p>
    <w:p w:rsidR="00C16C78" w:rsidRDefault="00C16C78" w:rsidP="00A077AD">
      <w:pPr>
        <w:pStyle w:val="ListParagraph"/>
        <w:numPr>
          <w:ilvl w:val="1"/>
          <w:numId w:val="22"/>
        </w:numPr>
      </w:pPr>
      <w:r>
        <w:t>The NuGet packages should download.</w:t>
      </w:r>
    </w:p>
    <w:p w:rsidR="00C16C78" w:rsidRDefault="00C16C78" w:rsidP="00A077AD">
      <w:pPr>
        <w:pStyle w:val="ListParagraph"/>
        <w:numPr>
          <w:ilvl w:val="1"/>
          <w:numId w:val="22"/>
        </w:numPr>
      </w:pPr>
      <w:r>
        <w:t>The project should build.</w:t>
      </w:r>
    </w:p>
    <w:p w:rsidR="00C16C78" w:rsidRDefault="00C16C78" w:rsidP="00A077AD">
      <w:pPr>
        <w:pStyle w:val="ListParagraph"/>
        <w:numPr>
          <w:ilvl w:val="1"/>
          <w:numId w:val="22"/>
        </w:numPr>
      </w:pPr>
      <w:r>
        <w:t>The home page should open:</w:t>
      </w:r>
      <w:r>
        <w:br/>
      </w:r>
      <w:r>
        <w:rPr>
          <w:noProof/>
        </w:rPr>
        <w:drawing>
          <wp:inline distT="0" distB="0" distL="0" distR="0" wp14:anchorId="3D70CC05" wp14:editId="0284A838">
            <wp:extent cx="3077041"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8199" cy="1873670"/>
                    </a:xfrm>
                    <a:prstGeom prst="rect">
                      <a:avLst/>
                    </a:prstGeom>
                  </pic:spPr>
                </pic:pic>
              </a:graphicData>
            </a:graphic>
          </wp:inline>
        </w:drawing>
      </w:r>
    </w:p>
    <w:p w:rsidR="00C16C78" w:rsidRDefault="00C16C78" w:rsidP="00C16C78"/>
    <w:p w:rsidR="00C16C78" w:rsidRPr="00C16C78" w:rsidRDefault="00C16C78" w:rsidP="00C16C78">
      <w:pPr>
        <w:rPr>
          <w:b/>
        </w:rPr>
      </w:pPr>
      <w:r w:rsidRPr="00C16C78">
        <w:rPr>
          <w:b/>
        </w:rPr>
        <w:t xml:space="preserve">If deploying to the </w:t>
      </w:r>
      <w:r>
        <w:rPr>
          <w:b/>
        </w:rPr>
        <w:t>Azure</w:t>
      </w:r>
      <w:r w:rsidRPr="00C16C78">
        <w:rPr>
          <w:b/>
        </w:rPr>
        <w:t>:</w:t>
      </w:r>
    </w:p>
    <w:p w:rsidR="00C16C78" w:rsidRDefault="00C16C78" w:rsidP="00C16C78">
      <w:r>
        <w:t>You will need an Azure subscription to continue.</w:t>
      </w:r>
    </w:p>
    <w:p w:rsidR="00B20763" w:rsidRDefault="00B20763" w:rsidP="00B20763"/>
    <w:p w:rsidR="00C16C78" w:rsidRDefault="00C16C78" w:rsidP="00C16C78">
      <w:r>
        <w:lastRenderedPageBreak/>
        <w:t>The following steps can be run from any PC with Visual Studio installed.</w:t>
      </w:r>
    </w:p>
    <w:p w:rsidR="00C16C78" w:rsidRDefault="00C16C78" w:rsidP="00A077AD">
      <w:pPr>
        <w:pStyle w:val="ListParagraph"/>
        <w:numPr>
          <w:ilvl w:val="0"/>
          <w:numId w:val="23"/>
        </w:numPr>
      </w:pPr>
      <w:r>
        <w:t>Confirm that Visual Studio Pro or Community 2015 or later is installed.</w:t>
      </w:r>
    </w:p>
    <w:p w:rsidR="00C16C78" w:rsidRDefault="00C16C78" w:rsidP="00A077AD">
      <w:pPr>
        <w:pStyle w:val="ListParagraph"/>
        <w:numPr>
          <w:ilvl w:val="0"/>
          <w:numId w:val="23"/>
        </w:numPr>
      </w:pPr>
      <w:r>
        <w:t>Confirm that the machine has internet access. (Needed to update the NuGet packages and to publish to Azure.)</w:t>
      </w:r>
    </w:p>
    <w:p w:rsidR="00C16C78" w:rsidRDefault="00C16C78" w:rsidP="00A077AD">
      <w:pPr>
        <w:pStyle w:val="ListParagraph"/>
        <w:numPr>
          <w:ilvl w:val="0"/>
          <w:numId w:val="23"/>
        </w:numPr>
      </w:pPr>
      <w:r>
        <w:t xml:space="preserve">Create a folder named </w:t>
      </w:r>
      <w:r w:rsidRPr="00E2375D">
        <w:rPr>
          <w:rStyle w:val="ScreenTextChar"/>
        </w:rPr>
        <w:t>JavaScript</w:t>
      </w:r>
      <w:r>
        <w:t xml:space="preserve"> (your choice of names) in the root of drive C.</w:t>
      </w:r>
    </w:p>
    <w:p w:rsidR="00C16C78" w:rsidRDefault="00C16C78" w:rsidP="00A077AD">
      <w:pPr>
        <w:pStyle w:val="ListParagraph"/>
        <w:numPr>
          <w:ilvl w:val="0"/>
          <w:numId w:val="23"/>
        </w:numPr>
      </w:pPr>
      <w:r>
        <w:t xml:space="preserve">Copy the </w:t>
      </w:r>
      <w:r w:rsidR="00E2375D" w:rsidRPr="00E2375D">
        <w:rPr>
          <w:rStyle w:val="ScreenTextChar"/>
        </w:rPr>
        <w:t>55244AC MAX003AC REST Demo</w:t>
      </w:r>
      <w:r w:rsidRPr="00E2375D">
        <w:rPr>
          <w:rStyle w:val="ScreenTextChar"/>
        </w:rPr>
        <w:t>.zip</w:t>
      </w:r>
      <w:r>
        <w:t xml:space="preserve"> to the new folder.</w:t>
      </w:r>
    </w:p>
    <w:p w:rsidR="00C16C78" w:rsidRDefault="00C16C78" w:rsidP="00A077AD">
      <w:pPr>
        <w:pStyle w:val="ListParagraph"/>
        <w:numPr>
          <w:ilvl w:val="0"/>
          <w:numId w:val="23"/>
        </w:numPr>
      </w:pPr>
      <w:r>
        <w:t>Double-click the file and extract the files.</w:t>
      </w:r>
    </w:p>
    <w:p w:rsidR="00C16C78" w:rsidRDefault="00C16C78" w:rsidP="00A077AD">
      <w:pPr>
        <w:pStyle w:val="ListParagraph"/>
        <w:numPr>
          <w:ilvl w:val="0"/>
          <w:numId w:val="23"/>
        </w:numPr>
      </w:pPr>
      <w:r>
        <w:t xml:space="preserve">Open the </w:t>
      </w:r>
      <w:r w:rsidRPr="00E2375D">
        <w:rPr>
          <w:rStyle w:val="ScreenTextChar"/>
        </w:rPr>
        <w:t>RestDemo</w:t>
      </w:r>
      <w:r>
        <w:t xml:space="preserve"> folder and double-click </w:t>
      </w:r>
      <w:r w:rsidRPr="00E2375D">
        <w:rPr>
          <w:rStyle w:val="ScreenTextChar"/>
        </w:rPr>
        <w:t>RestDemo.sln</w:t>
      </w:r>
      <w:r>
        <w:t>. (This will launch Visual Studio and open the project.)</w:t>
      </w:r>
    </w:p>
    <w:p w:rsidR="00C16C78" w:rsidRDefault="00C16C78" w:rsidP="00A077AD">
      <w:pPr>
        <w:pStyle w:val="ListParagraph"/>
        <w:numPr>
          <w:ilvl w:val="0"/>
          <w:numId w:val="23"/>
        </w:numPr>
      </w:pPr>
      <w:r>
        <w:t>Click the green run button, or press F5.</w:t>
      </w:r>
    </w:p>
    <w:p w:rsidR="00C16C78" w:rsidRDefault="00C16C78" w:rsidP="00A077AD">
      <w:pPr>
        <w:pStyle w:val="ListParagraph"/>
        <w:numPr>
          <w:ilvl w:val="1"/>
          <w:numId w:val="23"/>
        </w:numPr>
      </w:pPr>
      <w:r>
        <w:t>The NuGet packages should download.</w:t>
      </w:r>
    </w:p>
    <w:p w:rsidR="00C16C78" w:rsidRDefault="00C16C78" w:rsidP="00A077AD">
      <w:pPr>
        <w:pStyle w:val="ListParagraph"/>
        <w:numPr>
          <w:ilvl w:val="1"/>
          <w:numId w:val="23"/>
        </w:numPr>
      </w:pPr>
      <w:r>
        <w:t>The project should build.</w:t>
      </w:r>
    </w:p>
    <w:p w:rsidR="00F80DD0" w:rsidRDefault="00F80DD0" w:rsidP="00C16C78"/>
    <w:p w:rsidR="00C16C78" w:rsidRPr="00F80DD0" w:rsidRDefault="00F80DD0" w:rsidP="00C16C78">
      <w:pPr>
        <w:rPr>
          <w:b/>
        </w:rPr>
      </w:pPr>
      <w:r w:rsidRPr="00F80DD0">
        <w:rPr>
          <w:b/>
        </w:rPr>
        <w:t>Create the Web App in Azure</w:t>
      </w:r>
    </w:p>
    <w:p w:rsidR="00F80DD0" w:rsidRDefault="00F80DD0" w:rsidP="00A077AD">
      <w:pPr>
        <w:pStyle w:val="ListParagraph"/>
        <w:numPr>
          <w:ilvl w:val="0"/>
          <w:numId w:val="24"/>
        </w:numPr>
      </w:pPr>
      <w:r>
        <w:t>Logon to Azure. (</w:t>
      </w:r>
      <w:r w:rsidRPr="00040E16">
        <w:t>https://portal.azure.com</w:t>
      </w:r>
      <w:r>
        <w:t>)</w:t>
      </w:r>
    </w:p>
    <w:p w:rsidR="00F80DD0" w:rsidRDefault="00F80DD0" w:rsidP="00A077AD">
      <w:pPr>
        <w:pStyle w:val="ListParagraph"/>
        <w:numPr>
          <w:ilvl w:val="0"/>
          <w:numId w:val="24"/>
        </w:numPr>
      </w:pPr>
      <w:r>
        <w:t>Click the “</w:t>
      </w:r>
      <w:r w:rsidRPr="00E2375D">
        <w:rPr>
          <w:rStyle w:val="ScreenTextChar"/>
        </w:rPr>
        <w:t>+ New</w:t>
      </w:r>
      <w:r>
        <w:t>” link.</w:t>
      </w:r>
    </w:p>
    <w:p w:rsidR="00F80DD0" w:rsidRDefault="00F80DD0" w:rsidP="00A077AD">
      <w:pPr>
        <w:pStyle w:val="ListParagraph"/>
        <w:numPr>
          <w:ilvl w:val="0"/>
          <w:numId w:val="24"/>
        </w:numPr>
      </w:pPr>
      <w:r>
        <w:t>Click “</w:t>
      </w:r>
      <w:r w:rsidRPr="00E2375D">
        <w:rPr>
          <w:rStyle w:val="ScreenTextChar"/>
        </w:rPr>
        <w:t>Web + Mobile</w:t>
      </w:r>
      <w:r>
        <w:t>”.</w:t>
      </w:r>
    </w:p>
    <w:p w:rsidR="00F80DD0" w:rsidRDefault="00F80DD0" w:rsidP="00A077AD">
      <w:pPr>
        <w:pStyle w:val="ListParagraph"/>
        <w:numPr>
          <w:ilvl w:val="0"/>
          <w:numId w:val="24"/>
        </w:numPr>
      </w:pPr>
      <w:r>
        <w:t>Click “</w:t>
      </w:r>
      <w:r w:rsidRPr="00E2375D">
        <w:rPr>
          <w:rStyle w:val="ScreenTextChar"/>
        </w:rPr>
        <w:t>Web App</w:t>
      </w:r>
      <w:r>
        <w:t>”.</w:t>
      </w:r>
    </w:p>
    <w:p w:rsidR="00F80DD0" w:rsidRDefault="00F80DD0" w:rsidP="00A077AD">
      <w:pPr>
        <w:pStyle w:val="ListParagraph"/>
        <w:numPr>
          <w:ilvl w:val="0"/>
          <w:numId w:val="24"/>
        </w:numPr>
      </w:pPr>
      <w:r>
        <w:t xml:space="preserve">Click the </w:t>
      </w:r>
      <w:r w:rsidRPr="00E2375D">
        <w:rPr>
          <w:rStyle w:val="ScreenTextChar"/>
        </w:rPr>
        <w:t>Create</w:t>
      </w:r>
      <w:r>
        <w:t xml:space="preserve"> button.</w:t>
      </w:r>
    </w:p>
    <w:p w:rsidR="00F80DD0" w:rsidRDefault="00F80DD0" w:rsidP="00A077AD">
      <w:pPr>
        <w:pStyle w:val="ListParagraph"/>
        <w:numPr>
          <w:ilvl w:val="0"/>
          <w:numId w:val="24"/>
        </w:numPr>
      </w:pPr>
      <w:r>
        <w:t xml:space="preserve">Enter an app name. Must be unique in the </w:t>
      </w:r>
      <w:r w:rsidRPr="00040E16">
        <w:t>azurewebsites.net</w:t>
      </w:r>
      <w:r>
        <w:t xml:space="preserve"> domain. (Example: “</w:t>
      </w:r>
      <w:proofErr w:type="spellStart"/>
      <w:r>
        <w:t>yourcompanyRestDemo</w:t>
      </w:r>
      <w:proofErr w:type="spellEnd"/>
      <w:r>
        <w:t>”)</w:t>
      </w:r>
    </w:p>
    <w:p w:rsidR="00F80DD0" w:rsidRDefault="00F80DD0" w:rsidP="00A077AD">
      <w:pPr>
        <w:pStyle w:val="ListParagraph"/>
        <w:numPr>
          <w:ilvl w:val="0"/>
          <w:numId w:val="24"/>
        </w:numPr>
      </w:pPr>
      <w:r>
        <w:t>Click “</w:t>
      </w:r>
      <w:r w:rsidRPr="00453FCB">
        <w:rPr>
          <w:rStyle w:val="ScreenTextChar"/>
        </w:rPr>
        <w:t>App Service plan/Location</w:t>
      </w:r>
      <w:r>
        <w:t xml:space="preserve">” and click </w:t>
      </w:r>
      <w:r w:rsidRPr="00453FCB">
        <w:rPr>
          <w:rStyle w:val="ScreenTextChar"/>
        </w:rPr>
        <w:t>Create New</w:t>
      </w:r>
      <w:r>
        <w:t>.</w:t>
      </w:r>
    </w:p>
    <w:p w:rsidR="00F80DD0" w:rsidRDefault="00F80DD0" w:rsidP="00A077AD">
      <w:pPr>
        <w:pStyle w:val="ListParagraph"/>
        <w:numPr>
          <w:ilvl w:val="0"/>
          <w:numId w:val="24"/>
        </w:numPr>
      </w:pPr>
      <w:r>
        <w:t>Give the plan a name. Must be unique within your subscription. Example: “</w:t>
      </w:r>
      <w:proofErr w:type="spellStart"/>
      <w:r>
        <w:t>RestDemo</w:t>
      </w:r>
      <w:proofErr w:type="spellEnd"/>
      <w:r>
        <w:t>”</w:t>
      </w:r>
    </w:p>
    <w:p w:rsidR="00F80DD0" w:rsidRDefault="00F80DD0" w:rsidP="00A077AD">
      <w:pPr>
        <w:pStyle w:val="ListParagraph"/>
        <w:numPr>
          <w:ilvl w:val="0"/>
          <w:numId w:val="24"/>
        </w:numPr>
      </w:pPr>
      <w:r>
        <w:t>Select a location close to you.</w:t>
      </w:r>
    </w:p>
    <w:p w:rsidR="00F80DD0" w:rsidRDefault="00F80DD0" w:rsidP="00A077AD">
      <w:pPr>
        <w:pStyle w:val="ListParagraph"/>
        <w:numPr>
          <w:ilvl w:val="0"/>
          <w:numId w:val="24"/>
        </w:numPr>
      </w:pPr>
      <w:r>
        <w:t>Click “</w:t>
      </w:r>
      <w:r w:rsidRPr="00453FCB">
        <w:rPr>
          <w:rStyle w:val="ScreenTextChar"/>
        </w:rPr>
        <w:t>Pricing Tier</w:t>
      </w:r>
      <w:r>
        <w:t>” and set the pricing tier to “</w:t>
      </w:r>
      <w:r w:rsidRPr="00453FCB">
        <w:rPr>
          <w:rStyle w:val="ScreenTextChar"/>
        </w:rPr>
        <w:t>F1 Free</w:t>
      </w:r>
      <w:r>
        <w:t>”.</w:t>
      </w:r>
    </w:p>
    <w:p w:rsidR="00F80DD0" w:rsidRDefault="00F80DD0" w:rsidP="00A077AD">
      <w:pPr>
        <w:pStyle w:val="ListParagraph"/>
        <w:numPr>
          <w:ilvl w:val="0"/>
          <w:numId w:val="24"/>
        </w:numPr>
      </w:pPr>
      <w:r>
        <w:t xml:space="preserve">Click </w:t>
      </w:r>
      <w:r w:rsidRPr="00453FCB">
        <w:rPr>
          <w:rStyle w:val="ScreenTextChar"/>
        </w:rPr>
        <w:t>Select</w:t>
      </w:r>
      <w:r>
        <w:t xml:space="preserve">, </w:t>
      </w:r>
      <w:r w:rsidRPr="00453FCB">
        <w:rPr>
          <w:rStyle w:val="ScreenTextChar"/>
        </w:rPr>
        <w:t>OK</w:t>
      </w:r>
      <w:r>
        <w:t xml:space="preserve"> and </w:t>
      </w:r>
      <w:r w:rsidRPr="00453FCB">
        <w:rPr>
          <w:rStyle w:val="ScreenTextChar"/>
        </w:rPr>
        <w:t>Create</w:t>
      </w:r>
      <w:r>
        <w:t>.</w:t>
      </w:r>
    </w:p>
    <w:p w:rsidR="00F80DD0" w:rsidRDefault="00F80DD0" w:rsidP="00A077AD">
      <w:pPr>
        <w:pStyle w:val="ListParagraph"/>
        <w:numPr>
          <w:ilvl w:val="0"/>
          <w:numId w:val="24"/>
        </w:numPr>
      </w:pPr>
      <w:r>
        <w:t>Wait for the Web App to be created…</w:t>
      </w:r>
    </w:p>
    <w:p w:rsidR="00F80DD0" w:rsidRDefault="00F80DD0" w:rsidP="00A077AD">
      <w:pPr>
        <w:pStyle w:val="ListParagraph"/>
        <w:numPr>
          <w:ilvl w:val="0"/>
          <w:numId w:val="24"/>
        </w:numPr>
      </w:pPr>
      <w:r>
        <w:t>Navigate to your new Web App. (Easiest way to get there is to click the “</w:t>
      </w:r>
      <w:r w:rsidRPr="00F80DD0">
        <w:t>Deployments succeeded</w:t>
      </w:r>
      <w:r>
        <w:t>” item in the notifications dropdown menu (bell).)</w:t>
      </w:r>
    </w:p>
    <w:p w:rsidR="00F80DD0" w:rsidRDefault="00F80DD0" w:rsidP="00A077AD">
      <w:pPr>
        <w:pStyle w:val="ListParagraph"/>
        <w:numPr>
          <w:ilvl w:val="0"/>
          <w:numId w:val="24"/>
        </w:numPr>
      </w:pPr>
      <w:r>
        <w:t xml:space="preserve">Click the </w:t>
      </w:r>
      <w:r w:rsidRPr="00453FCB">
        <w:rPr>
          <w:rStyle w:val="ScreenTextChar"/>
        </w:rPr>
        <w:t>Overview</w:t>
      </w:r>
      <w:r>
        <w:t xml:space="preserve"> tab if not selected.</w:t>
      </w:r>
    </w:p>
    <w:p w:rsidR="00F80DD0" w:rsidRDefault="00F80DD0" w:rsidP="00A077AD">
      <w:pPr>
        <w:pStyle w:val="ListParagraph"/>
        <w:numPr>
          <w:ilvl w:val="0"/>
          <w:numId w:val="24"/>
        </w:numPr>
      </w:pPr>
      <w:r>
        <w:t>Click “</w:t>
      </w:r>
      <w:r w:rsidRPr="00453FCB">
        <w:rPr>
          <w:rStyle w:val="ScreenTextChar"/>
        </w:rPr>
        <w:t>Get publish profile</w:t>
      </w:r>
      <w:r>
        <w:t>” at the top of the page.</w:t>
      </w:r>
    </w:p>
    <w:p w:rsidR="00F80DD0" w:rsidRDefault="00F80DD0" w:rsidP="00A077AD">
      <w:pPr>
        <w:pStyle w:val="ListParagraph"/>
        <w:numPr>
          <w:ilvl w:val="0"/>
          <w:numId w:val="24"/>
        </w:numPr>
      </w:pPr>
      <w:r>
        <w:t>Download the file to your local PC to the directory where you unzipped the project (C:\JavaScript\</w:t>
      </w:r>
      <w:proofErr w:type="spellStart"/>
      <w:r>
        <w:t>RestDemo</w:t>
      </w:r>
      <w:proofErr w:type="spellEnd"/>
      <w:r>
        <w:t>) or other location of your choice.</w:t>
      </w:r>
    </w:p>
    <w:p w:rsidR="00C16C78" w:rsidRDefault="00C16C78" w:rsidP="00C16C78"/>
    <w:p w:rsidR="00F80DD0" w:rsidRPr="00F80DD0" w:rsidRDefault="00F80DD0" w:rsidP="00C16C78">
      <w:pPr>
        <w:rPr>
          <w:b/>
        </w:rPr>
      </w:pPr>
      <w:r w:rsidRPr="00F80DD0">
        <w:rPr>
          <w:b/>
        </w:rPr>
        <w:t>Deploy the Project</w:t>
      </w:r>
    </w:p>
    <w:p w:rsidR="00F80DD0" w:rsidRDefault="00F80DD0" w:rsidP="00A077AD">
      <w:pPr>
        <w:pStyle w:val="ListParagraph"/>
        <w:numPr>
          <w:ilvl w:val="0"/>
          <w:numId w:val="25"/>
        </w:numPr>
      </w:pPr>
      <w:r>
        <w:t>Return to Visual Studio.</w:t>
      </w:r>
    </w:p>
    <w:p w:rsidR="00F80DD0" w:rsidRDefault="00F80DD0" w:rsidP="00A077AD">
      <w:pPr>
        <w:pStyle w:val="ListParagraph"/>
        <w:numPr>
          <w:ilvl w:val="0"/>
          <w:numId w:val="25"/>
        </w:numPr>
      </w:pPr>
      <w:r>
        <w:t>Right-click the project, “</w:t>
      </w:r>
      <w:proofErr w:type="spellStart"/>
      <w:r w:rsidRPr="00453FCB">
        <w:rPr>
          <w:rStyle w:val="ScreenTextChar"/>
        </w:rPr>
        <w:t>RestDemo</w:t>
      </w:r>
      <w:proofErr w:type="spellEnd"/>
      <w:r>
        <w:t xml:space="preserve">” (not the solution), and click </w:t>
      </w:r>
      <w:r w:rsidRPr="00453FCB">
        <w:rPr>
          <w:rStyle w:val="ScreenTextChar"/>
        </w:rPr>
        <w:t>Publish</w:t>
      </w:r>
      <w:r>
        <w:t>.</w:t>
      </w:r>
    </w:p>
    <w:p w:rsidR="00F80DD0" w:rsidRDefault="00F80DD0" w:rsidP="00A077AD">
      <w:pPr>
        <w:pStyle w:val="ListParagraph"/>
        <w:numPr>
          <w:ilvl w:val="0"/>
          <w:numId w:val="25"/>
        </w:numPr>
      </w:pPr>
      <w:r>
        <w:t xml:space="preserve">Click the </w:t>
      </w:r>
      <w:r w:rsidRPr="00453FCB">
        <w:rPr>
          <w:rStyle w:val="ScreenTextChar"/>
        </w:rPr>
        <w:t>Profile</w:t>
      </w:r>
      <w:r>
        <w:t xml:space="preserve"> tab.</w:t>
      </w:r>
    </w:p>
    <w:p w:rsidR="00F80DD0" w:rsidRDefault="00F80DD0" w:rsidP="00A077AD">
      <w:pPr>
        <w:pStyle w:val="ListParagraph"/>
        <w:numPr>
          <w:ilvl w:val="0"/>
          <w:numId w:val="25"/>
        </w:numPr>
      </w:pPr>
      <w:r>
        <w:t xml:space="preserve">Click the </w:t>
      </w:r>
      <w:r w:rsidR="00D022D4" w:rsidRPr="00453FCB">
        <w:rPr>
          <w:rStyle w:val="ScreenTextChar"/>
        </w:rPr>
        <w:t>Import</w:t>
      </w:r>
      <w:r>
        <w:t xml:space="preserve"> button and navigate to your Publish Profile file</w:t>
      </w:r>
      <w:r w:rsidR="00D022D4">
        <w:t xml:space="preserve"> and open it</w:t>
      </w:r>
      <w:r>
        <w:t>.</w:t>
      </w:r>
    </w:p>
    <w:p w:rsidR="00D022D4" w:rsidRDefault="00D022D4" w:rsidP="00A077AD">
      <w:pPr>
        <w:pStyle w:val="ListParagraph"/>
        <w:numPr>
          <w:ilvl w:val="0"/>
          <w:numId w:val="25"/>
        </w:numPr>
      </w:pPr>
      <w:r>
        <w:t xml:space="preserve">Click </w:t>
      </w:r>
      <w:r w:rsidRPr="00453FCB">
        <w:rPr>
          <w:rStyle w:val="ScreenTextChar"/>
        </w:rPr>
        <w:t>Publish</w:t>
      </w:r>
      <w:r>
        <w:t>.</w:t>
      </w:r>
    </w:p>
    <w:p w:rsidR="00D022D4" w:rsidRDefault="00D022D4" w:rsidP="00A077AD">
      <w:pPr>
        <w:pStyle w:val="ListParagraph"/>
        <w:numPr>
          <w:ilvl w:val="0"/>
          <w:numId w:val="25"/>
        </w:numPr>
      </w:pPr>
      <w:r>
        <w:t>When the publish is complete, a web browser will open with the site’s home page.</w:t>
      </w:r>
    </w:p>
    <w:p w:rsidR="00D022D4" w:rsidRDefault="00D022D4" w:rsidP="00A077AD">
      <w:pPr>
        <w:pStyle w:val="ListParagraph"/>
        <w:numPr>
          <w:ilvl w:val="0"/>
          <w:numId w:val="25"/>
        </w:numPr>
      </w:pPr>
      <w:r>
        <w:t>You can now close the browser and Visual Studio.</w:t>
      </w:r>
    </w:p>
    <w:p w:rsidR="00D022D4" w:rsidRDefault="00D022D4" w:rsidP="00D022D4"/>
    <w:p w:rsidR="00D022D4" w:rsidRPr="00D022D4" w:rsidRDefault="00D022D4" w:rsidP="00D022D4">
      <w:pPr>
        <w:rPr>
          <w:b/>
        </w:rPr>
      </w:pPr>
      <w:r w:rsidRPr="00D022D4">
        <w:rPr>
          <w:b/>
        </w:rPr>
        <w:lastRenderedPageBreak/>
        <w:t>Test the Site</w:t>
      </w:r>
    </w:p>
    <w:p w:rsidR="00D022D4" w:rsidRDefault="00D022D4" w:rsidP="00A077AD">
      <w:pPr>
        <w:pStyle w:val="ListParagraph"/>
        <w:numPr>
          <w:ilvl w:val="0"/>
          <w:numId w:val="26"/>
        </w:numPr>
      </w:pPr>
      <w:r>
        <w:t xml:space="preserve">Open a browser on any PC/Device and navigate to your test site. (Something like </w:t>
      </w:r>
      <w:r w:rsidR="00635CB8" w:rsidRPr="00635CB8">
        <w:rPr>
          <w:rStyle w:val="ScreenTextChar"/>
        </w:rPr>
        <w:t>http://</w:t>
      </w:r>
      <w:r w:rsidRPr="00635CB8">
        <w:rPr>
          <w:rStyle w:val="ScreenTextChar"/>
        </w:rPr>
        <w:t>yourcompanyRestDemo.azurewebsites.net</w:t>
      </w:r>
      <w:r>
        <w:t>)</w:t>
      </w:r>
    </w:p>
    <w:p w:rsidR="00D022D4" w:rsidRDefault="00D022D4" w:rsidP="00A077AD">
      <w:pPr>
        <w:pStyle w:val="ListParagraph"/>
        <w:numPr>
          <w:ilvl w:val="0"/>
          <w:numId w:val="26"/>
        </w:numPr>
      </w:pPr>
      <w:r>
        <w:t>The home page should open.</w:t>
      </w:r>
    </w:p>
    <w:p w:rsidR="00D022D4" w:rsidRDefault="00D022D4" w:rsidP="00A077AD">
      <w:pPr>
        <w:pStyle w:val="ListParagraph"/>
        <w:numPr>
          <w:ilvl w:val="0"/>
          <w:numId w:val="26"/>
        </w:numPr>
      </w:pPr>
      <w:r>
        <w:t xml:space="preserve">Enter the URL to the rest services and confirm that you </w:t>
      </w:r>
      <w:r w:rsidR="00635CB8">
        <w:t>either see JSON data or get the</w:t>
      </w:r>
      <w:r>
        <w:t xml:space="preserve"> option to download a file.</w:t>
      </w:r>
      <w:r w:rsidR="00635CB8">
        <w:t xml:space="preserve">  (</w:t>
      </w:r>
      <w:proofErr w:type="spellStart"/>
      <w:r w:rsidR="00635CB8">
        <w:t>Bikes.json</w:t>
      </w:r>
      <w:proofErr w:type="spellEnd"/>
      <w:r w:rsidR="00635CB8">
        <w:t>)</w:t>
      </w:r>
      <w:r w:rsidR="00635CB8">
        <w:br/>
        <w:t xml:space="preserve">  </w:t>
      </w:r>
      <w:r w:rsidR="00635CB8" w:rsidRPr="00453FCB">
        <w:rPr>
          <w:rStyle w:val="ScreenTextChar"/>
        </w:rPr>
        <w:t>http://yourcompanyRestDemo.azurewebsites.net/odata/Bikes</w:t>
      </w:r>
      <w:r w:rsidR="00635CB8">
        <w:br/>
        <w:t>(Note: “</w:t>
      </w:r>
      <w:proofErr w:type="spellStart"/>
      <w:r w:rsidR="00635CB8" w:rsidRPr="00453FCB">
        <w:rPr>
          <w:rStyle w:val="ScreenTextChar"/>
        </w:rPr>
        <w:t>odata</w:t>
      </w:r>
      <w:proofErr w:type="spellEnd"/>
      <w:r w:rsidR="00635CB8" w:rsidRPr="00453FCB">
        <w:rPr>
          <w:rStyle w:val="ScreenTextChar"/>
        </w:rPr>
        <w:t>/Bikes</w:t>
      </w:r>
      <w:r w:rsidR="00635CB8">
        <w:t>” is case sensitive!)</w:t>
      </w:r>
    </w:p>
    <w:p w:rsidR="00D022D4" w:rsidRDefault="00D022D4" w:rsidP="00D022D4">
      <w:r>
        <w:t>Tip: If you get this error</w:t>
      </w:r>
      <w:r w:rsidR="00453FCB">
        <w:t>:</w:t>
      </w:r>
      <w:r>
        <w:t xml:space="preserve"> “</w:t>
      </w:r>
      <w:r w:rsidRPr="00D022D4">
        <w:t>Could not find a part of the path 'D:\home\site\</w:t>
      </w:r>
      <w:proofErr w:type="spellStart"/>
      <w:r w:rsidRPr="00D022D4">
        <w:t>wwwroot</w:t>
      </w:r>
      <w:proofErr w:type="spellEnd"/>
      <w:r w:rsidRPr="00D022D4">
        <w:t>\App_Data</w:t>
      </w:r>
      <w:r>
        <w:t xml:space="preserve">”, return to Visual Studio, right-click the </w:t>
      </w:r>
      <w:r w:rsidRPr="00453FCB">
        <w:rPr>
          <w:rStyle w:val="ScreenTextChar"/>
        </w:rPr>
        <w:t>App_Data</w:t>
      </w:r>
      <w:r>
        <w:t xml:space="preserve"> folder and click “</w:t>
      </w:r>
      <w:r w:rsidRPr="00453FCB">
        <w:rPr>
          <w:rStyle w:val="ScreenTextChar"/>
        </w:rPr>
        <w:t>Publish App_Data</w:t>
      </w:r>
      <w:r>
        <w:t>”.</w:t>
      </w:r>
    </w:p>
    <w:p w:rsidR="00D022D4" w:rsidRDefault="00D022D4" w:rsidP="00D022D4">
      <w:r>
        <w:t xml:space="preserve"> </w:t>
      </w:r>
    </w:p>
    <w:p w:rsidR="00C16C78" w:rsidRDefault="00C16C78" w:rsidP="00C16C78"/>
    <w:p w:rsidR="00CB6880" w:rsidRDefault="00CB6880" w:rsidP="00445C10">
      <w:r>
        <w:t xml:space="preserve"> </w:t>
      </w:r>
    </w:p>
    <w:p w:rsidR="0080492F" w:rsidRDefault="0080492F" w:rsidP="00445C10"/>
    <w:p w:rsidR="00F32074" w:rsidRDefault="00F32074" w:rsidP="00F32074">
      <w:pPr>
        <w:pStyle w:val="Heading3"/>
      </w:pPr>
      <w:bookmarkStart w:id="28" w:name="_Toc491803973"/>
      <w:r>
        <w:t>Files Supplied</w:t>
      </w:r>
      <w:r w:rsidR="00413290">
        <w:t xml:space="preserve"> with the Class</w:t>
      </w:r>
      <w:bookmarkEnd w:id="28"/>
    </w:p>
    <w:p w:rsidR="00B76573" w:rsidRPr="00B76573" w:rsidRDefault="00B76573" w:rsidP="00B7657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F32074" w:rsidRDefault="005F1BC2" w:rsidP="00A077AD">
      <w:pPr>
        <w:pStyle w:val="ListParagraph"/>
        <w:numPr>
          <w:ilvl w:val="0"/>
          <w:numId w:val="27"/>
        </w:numPr>
      </w:pPr>
      <w:r>
        <w:t>The sample REST web service for module 4</w:t>
      </w:r>
    </w:p>
    <w:p w:rsidR="005F1BC2" w:rsidRDefault="005F1BC2" w:rsidP="00A077AD">
      <w:pPr>
        <w:pStyle w:val="ListParagraph"/>
        <w:numPr>
          <w:ilvl w:val="1"/>
          <w:numId w:val="27"/>
        </w:numPr>
      </w:pPr>
      <w:r w:rsidRPr="005F1BC2">
        <w:t xml:space="preserve">55244AC MAX003AC </w:t>
      </w:r>
      <w:r>
        <w:t>REST Demo.zip</w:t>
      </w:r>
    </w:p>
    <w:p w:rsidR="005F1BC2" w:rsidRDefault="005F1BC2" w:rsidP="00A077AD">
      <w:pPr>
        <w:pStyle w:val="ListParagraph"/>
        <w:numPr>
          <w:ilvl w:val="0"/>
          <w:numId w:val="27"/>
        </w:numPr>
      </w:pPr>
      <w:r>
        <w:t>The class lab files</w:t>
      </w:r>
    </w:p>
    <w:p w:rsidR="005F1BC2" w:rsidRDefault="005F1BC2" w:rsidP="00A077AD">
      <w:pPr>
        <w:pStyle w:val="ListParagraph"/>
        <w:numPr>
          <w:ilvl w:val="1"/>
          <w:numId w:val="27"/>
        </w:numPr>
      </w:pPr>
      <w:r w:rsidRPr="005F1BC2">
        <w:t>55244AC MAX003AC</w:t>
      </w:r>
      <w:r>
        <w:t xml:space="preserve"> JavaScript labs.zip</w:t>
      </w:r>
    </w:p>
    <w:p w:rsidR="005F1BC2" w:rsidRDefault="005F1BC2" w:rsidP="00A077AD">
      <w:pPr>
        <w:pStyle w:val="ListParagraph"/>
        <w:numPr>
          <w:ilvl w:val="0"/>
          <w:numId w:val="27"/>
        </w:numPr>
      </w:pPr>
      <w:r>
        <w:t>This document</w:t>
      </w:r>
    </w:p>
    <w:p w:rsidR="005F1BC2" w:rsidRDefault="005F1BC2" w:rsidP="00A077AD">
      <w:pPr>
        <w:pStyle w:val="ListParagraph"/>
        <w:numPr>
          <w:ilvl w:val="1"/>
          <w:numId w:val="27"/>
        </w:numPr>
      </w:pPr>
      <w:r w:rsidRPr="005F1BC2">
        <w:t>55244AC MAX003AC JavaScript for Developers Instructor Notes</w:t>
      </w:r>
      <w:r>
        <w:t>.docx</w:t>
      </w:r>
    </w:p>
    <w:p w:rsidR="00922DFD" w:rsidRDefault="00922DFD" w:rsidP="00922DFD">
      <w:pPr>
        <w:pStyle w:val="Heading1"/>
      </w:pPr>
      <w:bookmarkStart w:id="29" w:name="_Toc487976389"/>
      <w:bookmarkStart w:id="30" w:name="_Toc491803974"/>
      <w:r>
        <w:lastRenderedPageBreak/>
        <w:t>Appendix 1: Editors and Tools</w:t>
      </w:r>
      <w:bookmarkEnd w:id="29"/>
      <w:bookmarkEnd w:id="30"/>
    </w:p>
    <w:p w:rsidR="00922DFD" w:rsidRDefault="00922DFD" w:rsidP="00B76573">
      <w:pPr>
        <w:pStyle w:val="Heading3"/>
      </w:pPr>
      <w:bookmarkStart w:id="31" w:name="_Toc487976390"/>
      <w:bookmarkStart w:id="32" w:name="_Toc491803975"/>
      <w:r>
        <w:t>Visual Studio Code</w:t>
      </w:r>
      <w:bookmarkEnd w:id="31"/>
      <w:bookmarkEnd w:id="32"/>
    </w:p>
    <w:p w:rsidR="00922DFD" w:rsidRDefault="00922DFD" w:rsidP="00922DFD">
      <w:r>
        <w:t>Visual Studio Code is a free editor from Microsoft</w:t>
      </w:r>
      <w:r w:rsidR="00B76573">
        <w:t xml:space="preserve"> for</w:t>
      </w:r>
      <w:r>
        <w:t xml:space="preserve"> </w:t>
      </w:r>
      <w:r w:rsidRPr="00124C95">
        <w:t xml:space="preserve">Windows, </w:t>
      </w:r>
      <w:proofErr w:type="spellStart"/>
      <w:r w:rsidRPr="00124C95">
        <w:t>macOS</w:t>
      </w:r>
      <w:proofErr w:type="spellEnd"/>
      <w:r w:rsidRPr="00124C95">
        <w:t xml:space="preserve"> and Linux</w:t>
      </w:r>
      <w:r>
        <w:t xml:space="preserve">. While it has built-in support </w:t>
      </w:r>
      <w:r w:rsidRPr="00124C95">
        <w:t xml:space="preserve">for JavaScript, </w:t>
      </w:r>
      <w:proofErr w:type="spellStart"/>
      <w:r w:rsidRPr="00124C95">
        <w:t>TypeScript</w:t>
      </w:r>
      <w:proofErr w:type="spellEnd"/>
      <w:r w:rsidRPr="00124C95">
        <w:t xml:space="preserve"> and Node.js</w:t>
      </w:r>
      <w:r>
        <w:t>, its real power comes from a large library of extensions.</w:t>
      </w:r>
    </w:p>
    <w:p w:rsidR="00922DFD" w:rsidRDefault="00922DFD" w:rsidP="00922DFD">
      <w:r>
        <w:t>Features:</w:t>
      </w:r>
    </w:p>
    <w:p w:rsidR="00922DFD" w:rsidRDefault="00922DFD" w:rsidP="00A077AD">
      <w:pPr>
        <w:pStyle w:val="ListParagraph"/>
        <w:numPr>
          <w:ilvl w:val="0"/>
          <w:numId w:val="17"/>
        </w:numPr>
        <w:spacing w:after="120"/>
        <w:contextualSpacing w:val="0"/>
      </w:pPr>
      <w:r>
        <w:t>Multiple editors, both built-in and via extensions, including:</w:t>
      </w:r>
    </w:p>
    <w:p w:rsidR="00922DFD" w:rsidRDefault="00922DFD" w:rsidP="00A077AD">
      <w:pPr>
        <w:pStyle w:val="ListParagraph"/>
        <w:numPr>
          <w:ilvl w:val="1"/>
          <w:numId w:val="17"/>
        </w:numPr>
        <w:spacing w:after="120"/>
        <w:contextualSpacing w:val="0"/>
      </w:pPr>
      <w:r>
        <w:t xml:space="preserve">JavaScript, JSON, CSS, Sass, Less, </w:t>
      </w:r>
      <w:proofErr w:type="spellStart"/>
      <w:r>
        <w:t>TypeScript</w:t>
      </w:r>
      <w:proofErr w:type="spellEnd"/>
      <w:r>
        <w:t xml:space="preserve">, Markdown, PHP, PowerShell, Python, Go, </w:t>
      </w:r>
      <w:proofErr w:type="spellStart"/>
      <w:r>
        <w:t>Dockerfile</w:t>
      </w:r>
      <w:proofErr w:type="spellEnd"/>
      <w:r>
        <w:t>, T-SQL, C# and C++</w:t>
      </w:r>
    </w:p>
    <w:p w:rsidR="00922DFD" w:rsidRDefault="00922DFD" w:rsidP="00A077AD">
      <w:pPr>
        <w:pStyle w:val="ListParagraph"/>
        <w:numPr>
          <w:ilvl w:val="0"/>
          <w:numId w:val="17"/>
        </w:numPr>
        <w:spacing w:after="120"/>
        <w:contextualSpacing w:val="0"/>
      </w:pPr>
      <w:r>
        <w:t>Coloring, auto indenting</w:t>
      </w:r>
    </w:p>
    <w:p w:rsidR="00922DFD" w:rsidRDefault="00922DFD" w:rsidP="00A077AD">
      <w:pPr>
        <w:pStyle w:val="ListParagraph"/>
        <w:numPr>
          <w:ilvl w:val="0"/>
          <w:numId w:val="17"/>
        </w:numPr>
        <w:spacing w:after="120"/>
        <w:contextualSpacing w:val="0"/>
      </w:pPr>
      <w:r>
        <w:t>IntelliSense and autocomplete</w:t>
      </w:r>
    </w:p>
    <w:p w:rsidR="00922DFD" w:rsidRDefault="00922DFD" w:rsidP="00A077AD">
      <w:pPr>
        <w:pStyle w:val="ListParagraph"/>
        <w:numPr>
          <w:ilvl w:val="0"/>
          <w:numId w:val="17"/>
        </w:numPr>
        <w:spacing w:after="120"/>
        <w:contextualSpacing w:val="0"/>
      </w:pPr>
      <w:r>
        <w:t>Snippets</w:t>
      </w:r>
    </w:p>
    <w:p w:rsidR="00922DFD" w:rsidRDefault="00922DFD" w:rsidP="00A077AD">
      <w:pPr>
        <w:pStyle w:val="ListParagraph"/>
        <w:numPr>
          <w:ilvl w:val="0"/>
          <w:numId w:val="17"/>
        </w:numPr>
        <w:spacing w:after="120"/>
        <w:contextualSpacing w:val="0"/>
      </w:pPr>
      <w:r>
        <w:t>GIT support</w:t>
      </w:r>
    </w:p>
    <w:p w:rsidR="00922DFD" w:rsidRDefault="00922DFD" w:rsidP="00A077AD">
      <w:pPr>
        <w:pStyle w:val="ListParagraph"/>
        <w:numPr>
          <w:ilvl w:val="0"/>
          <w:numId w:val="17"/>
        </w:numPr>
        <w:spacing w:after="120"/>
        <w:contextualSpacing w:val="0"/>
      </w:pPr>
      <w:r>
        <w:t>Debugging</w:t>
      </w:r>
    </w:p>
    <w:p w:rsidR="00922DFD" w:rsidRDefault="00922DFD" w:rsidP="00A077AD">
      <w:pPr>
        <w:pStyle w:val="ListParagraph"/>
        <w:numPr>
          <w:ilvl w:val="0"/>
          <w:numId w:val="17"/>
        </w:numPr>
        <w:spacing w:after="120"/>
        <w:contextualSpacing w:val="0"/>
      </w:pPr>
      <w:r>
        <w:t xml:space="preserve">Integrated terminal </w:t>
      </w:r>
    </w:p>
    <w:p w:rsidR="00922DFD" w:rsidRDefault="00922DFD" w:rsidP="00A077AD">
      <w:pPr>
        <w:pStyle w:val="ListParagraph"/>
        <w:numPr>
          <w:ilvl w:val="1"/>
          <w:numId w:val="17"/>
        </w:numPr>
        <w:spacing w:after="120"/>
        <w:contextualSpacing w:val="0"/>
      </w:pPr>
      <w:r w:rsidRPr="00606E0E">
        <w:t>$SHELL on Linux and OS X, PowerShell on Window 10 and cmd.exe on earlier versions of Window</w:t>
      </w:r>
      <w:r>
        <w:t>s</w:t>
      </w:r>
    </w:p>
    <w:p w:rsidR="00922DFD" w:rsidRDefault="00922DFD" w:rsidP="00A077AD">
      <w:pPr>
        <w:pStyle w:val="ListParagraph"/>
        <w:numPr>
          <w:ilvl w:val="0"/>
          <w:numId w:val="17"/>
        </w:numPr>
        <w:spacing w:after="120"/>
        <w:contextualSpacing w:val="0"/>
      </w:pPr>
      <w:r>
        <w:t>Many extensions</w:t>
      </w:r>
    </w:p>
    <w:p w:rsidR="00922DFD" w:rsidRDefault="00922DFD" w:rsidP="00922DFD"/>
    <w:p w:rsidR="00922DFD" w:rsidRDefault="00922DFD" w:rsidP="00922DFD">
      <w:r>
        <w:rPr>
          <w:noProof/>
        </w:rPr>
        <w:drawing>
          <wp:inline distT="0" distB="0" distL="0" distR="0" wp14:anchorId="568F8916" wp14:editId="5B8B06DA">
            <wp:extent cx="5550408" cy="2258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0408" cy="2258568"/>
                    </a:xfrm>
                    <a:prstGeom prst="rect">
                      <a:avLst/>
                    </a:prstGeom>
                  </pic:spPr>
                </pic:pic>
              </a:graphicData>
            </a:graphic>
          </wp:inline>
        </w:drawing>
      </w:r>
    </w:p>
    <w:p w:rsidR="00922DFD" w:rsidRDefault="00922DFD" w:rsidP="00922DFD"/>
    <w:p w:rsidR="00922DFD" w:rsidRDefault="00922DFD" w:rsidP="00922DFD">
      <w:r>
        <w:t>Links:</w:t>
      </w:r>
    </w:p>
    <w:p w:rsidR="00922DFD" w:rsidRDefault="00922DFD" w:rsidP="00A077AD">
      <w:pPr>
        <w:pStyle w:val="ListParagraph"/>
        <w:numPr>
          <w:ilvl w:val="0"/>
          <w:numId w:val="18"/>
        </w:numPr>
        <w:spacing w:after="120"/>
        <w:contextualSpacing w:val="0"/>
      </w:pPr>
      <w:r>
        <w:lastRenderedPageBreak/>
        <w:t xml:space="preserve">Visual Studio Code: </w:t>
      </w:r>
      <w:r w:rsidRPr="00124C95">
        <w:t>https://code.visualstudio.com/</w:t>
      </w:r>
    </w:p>
    <w:p w:rsidR="00922DFD" w:rsidRDefault="00922DFD" w:rsidP="00A077AD">
      <w:pPr>
        <w:pStyle w:val="ListParagraph"/>
        <w:numPr>
          <w:ilvl w:val="0"/>
          <w:numId w:val="18"/>
        </w:numPr>
        <w:spacing w:after="120"/>
        <w:contextualSpacing w:val="0"/>
      </w:pPr>
      <w:r>
        <w:t xml:space="preserve">Download: </w:t>
      </w:r>
      <w:r w:rsidRPr="00124C95">
        <w:t>https://code.visualstudio.com/Download</w:t>
      </w:r>
    </w:p>
    <w:p w:rsidR="00922DFD" w:rsidRDefault="00922DFD" w:rsidP="00A077AD">
      <w:pPr>
        <w:pStyle w:val="ListParagraph"/>
        <w:numPr>
          <w:ilvl w:val="0"/>
          <w:numId w:val="18"/>
        </w:numPr>
        <w:spacing w:after="120"/>
        <w:contextualSpacing w:val="0"/>
      </w:pPr>
      <w:r>
        <w:t xml:space="preserve">Available Extensions: </w:t>
      </w:r>
      <w:r w:rsidRPr="00124C95">
        <w:t>https://marketplace.visualstudio.com/VSCode</w:t>
      </w:r>
    </w:p>
    <w:p w:rsidR="00922DFD" w:rsidRDefault="00922DFD" w:rsidP="00922DFD"/>
    <w:p w:rsidR="00922DFD" w:rsidRDefault="00922DFD" w:rsidP="00922DFD">
      <w:r>
        <w:t xml:space="preserve">Getting Started with Visual Studio Code: </w:t>
      </w:r>
    </w:p>
    <w:p w:rsidR="00922DFD" w:rsidRDefault="00922DFD" w:rsidP="00A077AD">
      <w:pPr>
        <w:pStyle w:val="ListParagraph"/>
        <w:numPr>
          <w:ilvl w:val="0"/>
          <w:numId w:val="19"/>
        </w:numPr>
        <w:spacing w:after="120"/>
        <w:contextualSpacing w:val="0"/>
      </w:pPr>
      <w:r>
        <w:t xml:space="preserve">JavaScript: </w:t>
      </w:r>
      <w:r w:rsidRPr="00124C95">
        <w:t>https://code.visualstudio.com/Docs/languages/javascript</w:t>
      </w:r>
    </w:p>
    <w:p w:rsidR="00922DFD" w:rsidRDefault="00922DFD" w:rsidP="00A077AD">
      <w:pPr>
        <w:pStyle w:val="ListParagraph"/>
        <w:numPr>
          <w:ilvl w:val="0"/>
          <w:numId w:val="19"/>
        </w:numPr>
        <w:spacing w:after="120"/>
        <w:contextualSpacing w:val="0"/>
      </w:pPr>
      <w:r>
        <w:t xml:space="preserve">HTML: </w:t>
      </w:r>
      <w:r w:rsidRPr="00124C95">
        <w:t>https://code.visualstudio.com/docs/languages/html</w:t>
      </w:r>
    </w:p>
    <w:p w:rsidR="00922DFD" w:rsidRDefault="00922DFD" w:rsidP="00A077AD">
      <w:pPr>
        <w:pStyle w:val="ListParagraph"/>
        <w:numPr>
          <w:ilvl w:val="0"/>
          <w:numId w:val="19"/>
        </w:numPr>
        <w:spacing w:after="120"/>
        <w:contextualSpacing w:val="0"/>
      </w:pPr>
      <w:r>
        <w:t xml:space="preserve">CSS: </w:t>
      </w:r>
      <w:r w:rsidRPr="00124C95">
        <w:t>https://code.visualstudio.com/docs/languages/css</w:t>
      </w:r>
    </w:p>
    <w:p w:rsidR="00922DFD" w:rsidRDefault="00922DFD" w:rsidP="00A077AD">
      <w:pPr>
        <w:pStyle w:val="ListParagraph"/>
        <w:numPr>
          <w:ilvl w:val="0"/>
          <w:numId w:val="19"/>
        </w:numPr>
        <w:spacing w:after="120"/>
        <w:contextualSpacing w:val="0"/>
      </w:pPr>
      <w:r>
        <w:t xml:space="preserve">GIT: </w:t>
      </w:r>
      <w:r w:rsidRPr="00124C95">
        <w:t>https://code.visualstudio.com/docs/editor/versioncontrol</w:t>
      </w:r>
    </w:p>
    <w:p w:rsidR="00922DFD" w:rsidRDefault="00922DFD" w:rsidP="00922DFD"/>
    <w:p w:rsidR="00922DFD" w:rsidRDefault="00922DFD" w:rsidP="00922DFD">
      <w:r>
        <w:t>To add extensions:</w:t>
      </w:r>
    </w:p>
    <w:p w:rsidR="00922DFD" w:rsidRDefault="00922DFD" w:rsidP="00A077AD">
      <w:pPr>
        <w:pStyle w:val="ListParagraph"/>
        <w:numPr>
          <w:ilvl w:val="0"/>
          <w:numId w:val="16"/>
        </w:numPr>
        <w:spacing w:after="120"/>
        <w:contextualSpacing w:val="0"/>
      </w:pPr>
      <w:r>
        <w:t xml:space="preserve">Open the editor, click the </w:t>
      </w:r>
      <w:r w:rsidRPr="008E7687">
        <w:rPr>
          <w:rStyle w:val="ScreenTextChar"/>
        </w:rPr>
        <w:t>View</w:t>
      </w:r>
      <w:r>
        <w:t xml:space="preserve"> menu and then </w:t>
      </w:r>
      <w:r w:rsidRPr="008E7687">
        <w:rPr>
          <w:rStyle w:val="ScreenTextChar"/>
        </w:rPr>
        <w:t>Extensions</w:t>
      </w:r>
      <w:r>
        <w:t>.</w:t>
      </w:r>
    </w:p>
    <w:p w:rsidR="00922DFD" w:rsidRDefault="00922DFD" w:rsidP="00A077AD">
      <w:pPr>
        <w:pStyle w:val="ListParagraph"/>
        <w:numPr>
          <w:ilvl w:val="1"/>
          <w:numId w:val="16"/>
        </w:numPr>
        <w:spacing w:after="120"/>
        <w:contextualSpacing w:val="0"/>
      </w:pPr>
      <w:r>
        <w:t>A list of currently listed extensions will be displayed.</w:t>
      </w:r>
    </w:p>
    <w:p w:rsidR="00922DFD" w:rsidRDefault="00922DFD" w:rsidP="00A077AD">
      <w:pPr>
        <w:pStyle w:val="ListParagraph"/>
        <w:numPr>
          <w:ilvl w:val="0"/>
          <w:numId w:val="16"/>
        </w:numPr>
        <w:spacing w:after="120"/>
        <w:contextualSpacing w:val="0"/>
      </w:pPr>
      <w:r>
        <w:t xml:space="preserve">Search for an extension. </w:t>
      </w:r>
    </w:p>
    <w:p w:rsidR="00922DFD" w:rsidRDefault="00922DFD" w:rsidP="00A077AD">
      <w:pPr>
        <w:pStyle w:val="ListParagraph"/>
        <w:numPr>
          <w:ilvl w:val="0"/>
          <w:numId w:val="16"/>
        </w:numPr>
        <w:spacing w:after="120"/>
        <w:contextualSpacing w:val="0"/>
      </w:pPr>
      <w:r>
        <w:t xml:space="preserve">Click </w:t>
      </w:r>
      <w:r w:rsidRPr="008E7687">
        <w:rPr>
          <w:rStyle w:val="ScreenTextChar"/>
        </w:rPr>
        <w:t>Install</w:t>
      </w:r>
      <w:r>
        <w:t xml:space="preserve">. (A few extensions may require a restart of </w:t>
      </w:r>
      <w:proofErr w:type="spellStart"/>
      <w:r>
        <w:t>VSCode</w:t>
      </w:r>
      <w:proofErr w:type="spellEnd"/>
      <w:r>
        <w:t>.)</w:t>
      </w:r>
    </w:p>
    <w:p w:rsidR="00922DFD" w:rsidRDefault="00922DFD" w:rsidP="00F32074"/>
    <w:p w:rsidR="00922DFD" w:rsidRPr="008C1578" w:rsidRDefault="00922DFD" w:rsidP="00F32074"/>
    <w:sectPr w:rsidR="00922DFD" w:rsidRPr="008C1578" w:rsidSect="00E603D0">
      <w:headerReference w:type="even" r:id="rId20"/>
      <w:headerReference w:type="default" r:id="rId21"/>
      <w:pgSz w:w="12240" w:h="15840" w:code="1"/>
      <w:pgMar w:top="-1397" w:right="1296" w:bottom="-994" w:left="3715" w:header="806" w:footer="202" w:gutter="47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AD" w:rsidRDefault="00A077AD">
      <w:r>
        <w:separator/>
      </w:r>
    </w:p>
  </w:endnote>
  <w:endnote w:type="continuationSeparator" w:id="0">
    <w:p w:rsidR="00A077AD" w:rsidRDefault="00A0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Math Italic">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Pr="002B0227" w:rsidRDefault="00E2375D" w:rsidP="00763F86">
    <w:pPr>
      <w:pStyle w:val="Footer"/>
      <w:tabs>
        <w:tab w:val="clear" w:pos="3380"/>
        <w:tab w:val="center" w:pos="2070"/>
      </w:tabs>
      <w:jc w:val="center"/>
    </w:pPr>
    <w:r>
      <w:t>Copyright © 2017 MAX Technical Training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Pr="002B0227" w:rsidRDefault="00E2375D" w:rsidP="00F32074">
    <w:pPr>
      <w:pStyle w:val="Footer"/>
    </w:pPr>
    <w:r>
      <w:t>Copyright © 2017 MAX Technical Training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Pr="002B0227" w:rsidRDefault="00E2375D" w:rsidP="007B2D1E">
    <w:pPr>
      <w:pStyle w:val="Footer"/>
      <w:tabs>
        <w:tab w:val="clear" w:pos="3380"/>
        <w:tab w:val="center" w:pos="3510"/>
      </w:tabs>
    </w:pPr>
    <w:r>
      <w:tab/>
      <w:t>Copyright © 2017 MAX Technical Training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AD" w:rsidRDefault="00A077AD">
      <w:r>
        <w:separator/>
      </w:r>
    </w:p>
  </w:footnote>
  <w:footnote w:type="continuationSeparator" w:id="0">
    <w:p w:rsidR="00A077AD" w:rsidRDefault="00A0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Default="00E2375D">
    <w:pPr>
      <w:pStyle w:val="Header"/>
    </w:pPr>
    <w:r>
      <w:tab/>
    </w:r>
    <w:r>
      <w:fldChar w:fldCharType="begin"/>
    </w:r>
    <w:r>
      <w:instrText>styleref "heading 1"</w:instrText>
    </w:r>
    <w:r>
      <w:fldChar w:fldCharType="separate"/>
    </w:r>
    <w:r>
      <w:rPr>
        <w:noProof/>
      </w:rPr>
      <w:t>Additional Support</w:t>
    </w:r>
    <w:r>
      <w:fldChar w:fldCharType="end"/>
    </w:r>
    <w:r>
      <w:rPr>
        <w:spacing w:val="260"/>
      </w:rPr>
      <w:t xml:space="preserve">  </w:t>
    </w:r>
    <w:r>
      <w:fldChar w:fldCharType="begin"/>
    </w:r>
    <w:r>
      <w:instrText>PAGE</w:instrText>
    </w:r>
    <w:r>
      <w:fldChar w:fldCharType="separate"/>
    </w:r>
    <w:r>
      <w:rPr>
        <w:noProof/>
      </w:rPr>
      <w:t>3</w:t>
    </w:r>
    <w:r>
      <w:fldChar w:fldCharType="end"/>
    </w:r>
  </w:p>
  <w:p w:rsidR="00E2375D" w:rsidRDefault="00E2375D">
    <w:pPr>
      <w:pStyle w:val="headerrule"/>
      <w:rPr>
        <w:b/>
      </w:rPr>
    </w:pPr>
  </w:p>
  <w:p w:rsidR="00E2375D" w:rsidRDefault="00E23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Default="00E2375D" w:rsidP="00B74BF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74CEC">
      <w:rPr>
        <w:rStyle w:val="PageNumber"/>
        <w:noProof/>
      </w:rPr>
      <w:t>1</w:t>
    </w:r>
    <w:r>
      <w:rPr>
        <w:rStyle w:val="PageNumber"/>
      </w:rPr>
      <w:fldChar w:fldCharType="end"/>
    </w:r>
  </w:p>
  <w:p w:rsidR="00E2375D" w:rsidRDefault="00E2375D" w:rsidP="00E603D0">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Pr="00435C32" w:rsidRDefault="00E2375D" w:rsidP="00435C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Default="00E2375D">
    <w:pPr>
      <w:pStyle w:val="Header"/>
    </w:pPr>
    <w:r>
      <w:tab/>
    </w:r>
    <w:r>
      <w:fldChar w:fldCharType="begin"/>
    </w:r>
    <w:r>
      <w:instrText>styleref "heading 1"</w:instrText>
    </w:r>
    <w:r>
      <w:fldChar w:fldCharType="separate"/>
    </w:r>
    <w:r>
      <w:rPr>
        <w:noProof/>
      </w:rPr>
      <w:t>Module 0 – Class Overview</w:t>
    </w:r>
    <w:r>
      <w:fldChar w:fldCharType="end"/>
    </w:r>
    <w:r>
      <w:rPr>
        <w:spacing w:val="260"/>
      </w:rPr>
      <w:t xml:space="preserve">  </w:t>
    </w:r>
    <w:r>
      <w:fldChar w:fldCharType="begin"/>
    </w:r>
    <w:r>
      <w:instrText>PAGE</w:instrText>
    </w:r>
    <w:r>
      <w:fldChar w:fldCharType="separate"/>
    </w:r>
    <w:r>
      <w:rPr>
        <w:noProof/>
      </w:rPr>
      <w:t>1</w:t>
    </w:r>
    <w:r>
      <w:fldChar w:fldCharType="end"/>
    </w:r>
  </w:p>
  <w:p w:rsidR="00E2375D" w:rsidRDefault="00E2375D">
    <w:pPr>
      <w:pStyle w:val="headerrule"/>
      <w:rPr>
        <w:b/>
      </w:rPr>
    </w:pPr>
  </w:p>
  <w:p w:rsidR="00E2375D" w:rsidRDefault="00E2375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Default="00E237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Default="00E2375D">
    <w:pPr>
      <w:pStyle w:val="Header"/>
    </w:pPr>
    <w:r>
      <w:fldChar w:fldCharType="begin"/>
    </w:r>
    <w:r>
      <w:instrText>PAGE</w:instrText>
    </w:r>
    <w:r>
      <w:fldChar w:fldCharType="separate"/>
    </w:r>
    <w:r w:rsidR="00574CEC">
      <w:rPr>
        <w:noProof/>
      </w:rPr>
      <w:t>8</w:t>
    </w:r>
    <w:r>
      <w:fldChar w:fldCharType="end"/>
    </w:r>
    <w:r>
      <w:rPr>
        <w:spacing w:val="260"/>
      </w:rPr>
      <w:t xml:space="preserve">  </w:t>
    </w:r>
    <w:r>
      <w:fldChar w:fldCharType="begin"/>
    </w:r>
    <w:r>
      <w:instrText>styleref "heading 1"</w:instrText>
    </w:r>
    <w:r>
      <w:fldChar w:fldCharType="separate"/>
    </w:r>
    <w:r w:rsidR="00574CEC">
      <w:rPr>
        <w:noProof/>
      </w:rPr>
      <w:t>Appendix 1: Editors and Tools</w:t>
    </w:r>
    <w:r>
      <w:fldChar w:fldCharType="end"/>
    </w:r>
  </w:p>
  <w:p w:rsidR="00E2375D" w:rsidRDefault="00E2375D">
    <w:pPr>
      <w:pStyle w:val="headerrule"/>
    </w:pPr>
  </w:p>
  <w:p w:rsidR="00E2375D" w:rsidRDefault="00E2375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5D" w:rsidRDefault="00E2375D">
    <w:pPr>
      <w:pStyle w:val="Header"/>
    </w:pPr>
    <w:r>
      <w:tab/>
    </w:r>
    <w:r>
      <w:fldChar w:fldCharType="begin"/>
    </w:r>
    <w:r>
      <w:instrText>styleref "heading 1"</w:instrText>
    </w:r>
    <w:r>
      <w:fldChar w:fldCharType="separate"/>
    </w:r>
    <w:r w:rsidR="00574CEC">
      <w:rPr>
        <w:noProof/>
      </w:rPr>
      <w:t>Appendix 1: Editors and Tools</w:t>
    </w:r>
    <w:r>
      <w:fldChar w:fldCharType="end"/>
    </w:r>
    <w:r>
      <w:rPr>
        <w:spacing w:val="260"/>
      </w:rPr>
      <w:t xml:space="preserve">  </w:t>
    </w:r>
    <w:r>
      <w:fldChar w:fldCharType="begin"/>
    </w:r>
    <w:r>
      <w:instrText>PAGE</w:instrText>
    </w:r>
    <w:r>
      <w:fldChar w:fldCharType="separate"/>
    </w:r>
    <w:r w:rsidR="00574CEC">
      <w:rPr>
        <w:noProof/>
      </w:rPr>
      <w:t>9</w:t>
    </w:r>
    <w:r>
      <w:fldChar w:fldCharType="end"/>
    </w:r>
  </w:p>
  <w:p w:rsidR="00E2375D" w:rsidRDefault="00E2375D">
    <w:pPr>
      <w:pStyle w:val="headerrule"/>
      <w:rPr>
        <w:b/>
      </w:rPr>
    </w:pPr>
  </w:p>
  <w:p w:rsidR="00E2375D" w:rsidRDefault="00E23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1B8B"/>
    <w:multiLevelType w:val="hybridMultilevel"/>
    <w:tmpl w:val="B7F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112D3"/>
    <w:multiLevelType w:val="hybridMultilevel"/>
    <w:tmpl w:val="C8E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96D19"/>
    <w:multiLevelType w:val="multilevel"/>
    <w:tmpl w:val="91EEE8EE"/>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pStyle w:val="Proch2"/>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3" w15:restartNumberingAfterBreak="0">
    <w:nsid w:val="170B3B45"/>
    <w:multiLevelType w:val="hybridMultilevel"/>
    <w:tmpl w:val="2BE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662A"/>
    <w:multiLevelType w:val="hybridMultilevel"/>
    <w:tmpl w:val="367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1555F"/>
    <w:multiLevelType w:val="hybridMultilevel"/>
    <w:tmpl w:val="BB14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F6BC6"/>
    <w:multiLevelType w:val="hybridMultilevel"/>
    <w:tmpl w:val="D64E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46EFC"/>
    <w:multiLevelType w:val="hybridMultilevel"/>
    <w:tmpl w:val="278A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569DF"/>
    <w:multiLevelType w:val="singleLevel"/>
    <w:tmpl w:val="3F840B14"/>
    <w:lvl w:ilvl="0">
      <w:start w:val="1"/>
      <w:numFmt w:val="bullet"/>
      <w:pStyle w:val="LbP"/>
      <w:lvlText w:val=""/>
      <w:lvlJc w:val="left"/>
      <w:pPr>
        <w:tabs>
          <w:tab w:val="num" w:pos="360"/>
        </w:tabs>
        <w:ind w:left="360" w:hanging="360"/>
      </w:pPr>
      <w:rPr>
        <w:rFonts w:ascii="Symbol" w:hAnsi="Symbol" w:hint="default"/>
      </w:rPr>
    </w:lvl>
  </w:abstractNum>
  <w:abstractNum w:abstractNumId="9" w15:restartNumberingAfterBreak="0">
    <w:nsid w:val="356B7CA2"/>
    <w:multiLevelType w:val="hybridMultilevel"/>
    <w:tmpl w:val="5014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E5667"/>
    <w:multiLevelType w:val="multilevel"/>
    <w:tmpl w:val="9A624112"/>
    <w:lvl w:ilvl="0">
      <w:start w:val="1"/>
      <w:numFmt w:val="none"/>
      <w:pStyle w:val="ExLe"/>
      <w:suff w:val="nothing"/>
      <w:lvlText w:val=""/>
      <w:lvlJc w:val="left"/>
      <w:pPr>
        <w:ind w:left="0" w:firstLine="0"/>
      </w:pPr>
    </w:lvl>
    <w:lvl w:ilvl="1">
      <w:start w:val="1"/>
      <w:numFmt w:val="decimal"/>
      <w:pStyle w:val="ExLn1"/>
      <w:lvlText w:val="%2."/>
      <w:lvlJc w:val="left"/>
      <w:pPr>
        <w:tabs>
          <w:tab w:val="num" w:pos="0"/>
        </w:tabs>
        <w:ind w:left="0" w:hanging="2320"/>
      </w:pPr>
    </w:lvl>
    <w:lvl w:ilvl="2">
      <w:start w:val="1"/>
      <w:numFmt w:val="decimal"/>
      <w:pStyle w:val="ExLn2"/>
      <w:lvlText w:val="%3."/>
      <w:lvlJc w:val="left"/>
      <w:pPr>
        <w:tabs>
          <w:tab w:val="num" w:pos="300"/>
        </w:tabs>
        <w:ind w:left="300" w:hanging="2620"/>
      </w:pPr>
    </w:lvl>
    <w:lvl w:ilvl="3">
      <w:start w:val="1"/>
      <w:numFmt w:val="decimal"/>
      <w:pStyle w:val="ExLn3"/>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B707734"/>
    <w:multiLevelType w:val="multilevel"/>
    <w:tmpl w:val="566A82D8"/>
    <w:lvl w:ilvl="0">
      <w:start w:val="1"/>
      <w:numFmt w:val="none"/>
      <w:pStyle w:val="Le"/>
      <w:suff w:val="nothing"/>
      <w:lvlText w:val=""/>
      <w:lvlJc w:val="left"/>
      <w:pPr>
        <w:ind w:left="0" w:firstLine="0"/>
      </w:pPr>
    </w:lvl>
    <w:lvl w:ilvl="1">
      <w:start w:val="1"/>
      <w:numFmt w:val="none"/>
      <w:pStyle w:val="Leh"/>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pStyle w:val="Ln2"/>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15:restartNumberingAfterBreak="0">
    <w:nsid w:val="3E0F0266"/>
    <w:multiLevelType w:val="hybridMultilevel"/>
    <w:tmpl w:val="5AAC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D0B7D"/>
    <w:multiLevelType w:val="hybridMultilevel"/>
    <w:tmpl w:val="FAA05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353C8"/>
    <w:multiLevelType w:val="hybridMultilevel"/>
    <w:tmpl w:val="BD58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7073E"/>
    <w:multiLevelType w:val="hybridMultilevel"/>
    <w:tmpl w:val="ECF6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E13E3"/>
    <w:multiLevelType w:val="hybridMultilevel"/>
    <w:tmpl w:val="387E8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937A7"/>
    <w:multiLevelType w:val="hybridMultilevel"/>
    <w:tmpl w:val="D7069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930E6F"/>
    <w:multiLevelType w:val="multilevel"/>
    <w:tmpl w:val="433CAD16"/>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pStyle w:val="Lb3"/>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3186A45"/>
    <w:multiLevelType w:val="multilevel"/>
    <w:tmpl w:val="C360DBD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pStyle w:val="Lb1Tp"/>
      <w:lvlText w:val=""/>
      <w:lvlJc w:val="left"/>
      <w:pPr>
        <w:tabs>
          <w:tab w:val="num" w:pos="600"/>
        </w:tabs>
        <w:ind w:left="240" w:firstLine="0"/>
      </w:pPr>
      <w:rPr>
        <w:rFonts w:ascii="Symbol" w:hAnsi="Symbol" w:hint="default"/>
      </w:rPr>
    </w:lvl>
    <w:lvl w:ilvl="3">
      <w:start w:val="1"/>
      <w:numFmt w:val="bullet"/>
      <w:pStyle w:val="Lb2Tp"/>
      <w:lvlText w:val=""/>
      <w:lvlJc w:val="left"/>
      <w:pPr>
        <w:tabs>
          <w:tab w:val="num" w:pos="840"/>
        </w:tabs>
        <w:ind w:left="720" w:hanging="240"/>
      </w:pPr>
      <w:rPr>
        <w:rFonts w:ascii="Symbol" w:hAnsi="Symbol" w:hint="default"/>
      </w:rPr>
    </w:lvl>
    <w:lvl w:ilvl="4">
      <w:start w:val="1"/>
      <w:numFmt w:val="bullet"/>
      <w:pStyle w:val="Lb1Tpf"/>
      <w:lvlText w:val=""/>
      <w:lvlJc w:val="left"/>
      <w:pPr>
        <w:tabs>
          <w:tab w:val="num" w:pos="360"/>
        </w:tabs>
        <w:ind w:left="240" w:hanging="240"/>
      </w:pPr>
      <w:rPr>
        <w:rFonts w:ascii="Symbol" w:hAnsi="Symbol" w:hint="default"/>
      </w:rPr>
    </w:lvl>
    <w:lvl w:ilvl="5">
      <w:start w:val="1"/>
      <w:numFmt w:val="bullet"/>
      <w:pStyle w:val="Lb2Tpf"/>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652E6CEE"/>
    <w:multiLevelType w:val="hybridMultilevel"/>
    <w:tmpl w:val="5F5A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E0B4D"/>
    <w:multiLevelType w:val="hybridMultilevel"/>
    <w:tmpl w:val="5014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739D2"/>
    <w:multiLevelType w:val="multilevel"/>
    <w:tmpl w:val="C3BEE37A"/>
    <w:lvl w:ilvl="0">
      <w:start w:val="1"/>
      <w:numFmt w:val="none"/>
      <w:pStyle w:val="ExwLe"/>
      <w:suff w:val="nothing"/>
      <w:lvlText w:val=""/>
      <w:lvlJc w:val="left"/>
      <w:pPr>
        <w:ind w:left="-2320" w:firstLine="0"/>
      </w:pPr>
    </w:lvl>
    <w:lvl w:ilvl="1">
      <w:start w:val="1"/>
      <w:numFmt w:val="decimal"/>
      <w:pStyle w:val="ExwLn1"/>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23" w15:restartNumberingAfterBreak="0">
    <w:nsid w:val="715805AB"/>
    <w:multiLevelType w:val="hybridMultilevel"/>
    <w:tmpl w:val="67B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8"/>
  </w:num>
  <w:num w:numId="4">
    <w:abstractNumId w:val="19"/>
  </w:num>
  <w:num w:numId="5">
    <w:abstractNumId w:val="19"/>
  </w:num>
  <w:num w:numId="6">
    <w:abstractNumId w:val="19"/>
  </w:num>
  <w:num w:numId="7">
    <w:abstractNumId w:val="19"/>
  </w:num>
  <w:num w:numId="8">
    <w:abstractNumId w:val="8"/>
  </w:num>
  <w:num w:numId="9">
    <w:abstractNumId w:val="2"/>
  </w:num>
  <w:num w:numId="10">
    <w:abstractNumId w:val="11"/>
  </w:num>
  <w:num w:numId="11">
    <w:abstractNumId w:val="4"/>
  </w:num>
  <w:num w:numId="12">
    <w:abstractNumId w:val="17"/>
  </w:num>
  <w:num w:numId="13">
    <w:abstractNumId w:val="20"/>
  </w:num>
  <w:num w:numId="14">
    <w:abstractNumId w:val="23"/>
  </w:num>
  <w:num w:numId="15">
    <w:abstractNumId w:val="0"/>
  </w:num>
  <w:num w:numId="16">
    <w:abstractNumId w:val="15"/>
  </w:num>
  <w:num w:numId="17">
    <w:abstractNumId w:val="13"/>
  </w:num>
  <w:num w:numId="18">
    <w:abstractNumId w:val="7"/>
  </w:num>
  <w:num w:numId="19">
    <w:abstractNumId w:val="3"/>
  </w:num>
  <w:num w:numId="20">
    <w:abstractNumId w:val="12"/>
  </w:num>
  <w:num w:numId="21">
    <w:abstractNumId w:val="14"/>
  </w:num>
  <w:num w:numId="22">
    <w:abstractNumId w:val="21"/>
  </w:num>
  <w:num w:numId="23">
    <w:abstractNumId w:val="9"/>
  </w:num>
  <w:num w:numId="24">
    <w:abstractNumId w:val="6"/>
  </w:num>
  <w:num w:numId="25">
    <w:abstractNumId w:val="16"/>
  </w:num>
  <w:num w:numId="26">
    <w:abstractNumId w:val="1"/>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eVersion" w:val="3.0.1217"/>
  </w:docVars>
  <w:rsids>
    <w:rsidRoot w:val="001F20C6"/>
    <w:rsid w:val="0000003F"/>
    <w:rsid w:val="00000B5D"/>
    <w:rsid w:val="00002BEE"/>
    <w:rsid w:val="00003BDA"/>
    <w:rsid w:val="00007B75"/>
    <w:rsid w:val="00007FCC"/>
    <w:rsid w:val="00011023"/>
    <w:rsid w:val="00013429"/>
    <w:rsid w:val="00015925"/>
    <w:rsid w:val="00016329"/>
    <w:rsid w:val="000177E6"/>
    <w:rsid w:val="00020552"/>
    <w:rsid w:val="000234B1"/>
    <w:rsid w:val="00024665"/>
    <w:rsid w:val="0002485E"/>
    <w:rsid w:val="000254C4"/>
    <w:rsid w:val="00026936"/>
    <w:rsid w:val="000340CB"/>
    <w:rsid w:val="00037FD1"/>
    <w:rsid w:val="00040612"/>
    <w:rsid w:val="00040A69"/>
    <w:rsid w:val="00040E16"/>
    <w:rsid w:val="0004156B"/>
    <w:rsid w:val="000452A9"/>
    <w:rsid w:val="00045748"/>
    <w:rsid w:val="0004797E"/>
    <w:rsid w:val="00050B89"/>
    <w:rsid w:val="00051E4E"/>
    <w:rsid w:val="00052F22"/>
    <w:rsid w:val="00057F26"/>
    <w:rsid w:val="00061785"/>
    <w:rsid w:val="00061B6A"/>
    <w:rsid w:val="000636BF"/>
    <w:rsid w:val="00070F0B"/>
    <w:rsid w:val="00070F19"/>
    <w:rsid w:val="000721CC"/>
    <w:rsid w:val="00073FD3"/>
    <w:rsid w:val="000742FF"/>
    <w:rsid w:val="00074699"/>
    <w:rsid w:val="00075053"/>
    <w:rsid w:val="0007680B"/>
    <w:rsid w:val="00080611"/>
    <w:rsid w:val="0008612E"/>
    <w:rsid w:val="0008685E"/>
    <w:rsid w:val="00086A61"/>
    <w:rsid w:val="00091EBF"/>
    <w:rsid w:val="0009270B"/>
    <w:rsid w:val="00094C93"/>
    <w:rsid w:val="00097459"/>
    <w:rsid w:val="00097E26"/>
    <w:rsid w:val="000A056F"/>
    <w:rsid w:val="000A0751"/>
    <w:rsid w:val="000A3832"/>
    <w:rsid w:val="000A6B1F"/>
    <w:rsid w:val="000B4CCF"/>
    <w:rsid w:val="000B4FA8"/>
    <w:rsid w:val="000C420D"/>
    <w:rsid w:val="000D3F65"/>
    <w:rsid w:val="000E1126"/>
    <w:rsid w:val="000E3009"/>
    <w:rsid w:val="000E351B"/>
    <w:rsid w:val="000E392F"/>
    <w:rsid w:val="000E69B8"/>
    <w:rsid w:val="000F23E2"/>
    <w:rsid w:val="000F3086"/>
    <w:rsid w:val="000F6ECE"/>
    <w:rsid w:val="001009D4"/>
    <w:rsid w:val="001024EA"/>
    <w:rsid w:val="00103944"/>
    <w:rsid w:val="00104FB1"/>
    <w:rsid w:val="0010587B"/>
    <w:rsid w:val="00106628"/>
    <w:rsid w:val="00107C10"/>
    <w:rsid w:val="00111888"/>
    <w:rsid w:val="00123730"/>
    <w:rsid w:val="00133B2E"/>
    <w:rsid w:val="00134F23"/>
    <w:rsid w:val="00135E65"/>
    <w:rsid w:val="001363AB"/>
    <w:rsid w:val="0014162A"/>
    <w:rsid w:val="001449C3"/>
    <w:rsid w:val="001452B6"/>
    <w:rsid w:val="00146A57"/>
    <w:rsid w:val="00147942"/>
    <w:rsid w:val="00152329"/>
    <w:rsid w:val="0015456B"/>
    <w:rsid w:val="0015560D"/>
    <w:rsid w:val="00163BEA"/>
    <w:rsid w:val="001647D7"/>
    <w:rsid w:val="00166803"/>
    <w:rsid w:val="00166B09"/>
    <w:rsid w:val="00167E3B"/>
    <w:rsid w:val="00171222"/>
    <w:rsid w:val="00174BE6"/>
    <w:rsid w:val="00175BA4"/>
    <w:rsid w:val="00176AC4"/>
    <w:rsid w:val="00182D64"/>
    <w:rsid w:val="001873FB"/>
    <w:rsid w:val="00187E02"/>
    <w:rsid w:val="001949F1"/>
    <w:rsid w:val="0019520E"/>
    <w:rsid w:val="001966D1"/>
    <w:rsid w:val="00196849"/>
    <w:rsid w:val="001A282E"/>
    <w:rsid w:val="001A3631"/>
    <w:rsid w:val="001A69AB"/>
    <w:rsid w:val="001B286D"/>
    <w:rsid w:val="001B3CE9"/>
    <w:rsid w:val="001C0B2E"/>
    <w:rsid w:val="001C4387"/>
    <w:rsid w:val="001D18C3"/>
    <w:rsid w:val="001D2013"/>
    <w:rsid w:val="001D285F"/>
    <w:rsid w:val="001D2966"/>
    <w:rsid w:val="001D4C51"/>
    <w:rsid w:val="001E0AC1"/>
    <w:rsid w:val="001E2C08"/>
    <w:rsid w:val="001F1E5D"/>
    <w:rsid w:val="001F20C6"/>
    <w:rsid w:val="001F54FB"/>
    <w:rsid w:val="001F6506"/>
    <w:rsid w:val="001F7E12"/>
    <w:rsid w:val="002001D0"/>
    <w:rsid w:val="00203E1A"/>
    <w:rsid w:val="002049AE"/>
    <w:rsid w:val="00204BE5"/>
    <w:rsid w:val="002068DF"/>
    <w:rsid w:val="00210246"/>
    <w:rsid w:val="00210293"/>
    <w:rsid w:val="0021438B"/>
    <w:rsid w:val="002172DE"/>
    <w:rsid w:val="00220446"/>
    <w:rsid w:val="002252BA"/>
    <w:rsid w:val="00226418"/>
    <w:rsid w:val="00230EEF"/>
    <w:rsid w:val="00233C30"/>
    <w:rsid w:val="0023479E"/>
    <w:rsid w:val="00242327"/>
    <w:rsid w:val="0024767D"/>
    <w:rsid w:val="00254C79"/>
    <w:rsid w:val="002605D3"/>
    <w:rsid w:val="0026160F"/>
    <w:rsid w:val="002620D5"/>
    <w:rsid w:val="00262931"/>
    <w:rsid w:val="00267FF8"/>
    <w:rsid w:val="00270530"/>
    <w:rsid w:val="0027299E"/>
    <w:rsid w:val="0027639B"/>
    <w:rsid w:val="002815DF"/>
    <w:rsid w:val="00282B09"/>
    <w:rsid w:val="00283A35"/>
    <w:rsid w:val="00286DC9"/>
    <w:rsid w:val="0029007E"/>
    <w:rsid w:val="00290AD5"/>
    <w:rsid w:val="00294646"/>
    <w:rsid w:val="002950EA"/>
    <w:rsid w:val="002966A8"/>
    <w:rsid w:val="00297257"/>
    <w:rsid w:val="002A22A1"/>
    <w:rsid w:val="002A5509"/>
    <w:rsid w:val="002A7185"/>
    <w:rsid w:val="002B0227"/>
    <w:rsid w:val="002B6D59"/>
    <w:rsid w:val="002B7205"/>
    <w:rsid w:val="002C0680"/>
    <w:rsid w:val="002C2B0F"/>
    <w:rsid w:val="002C3416"/>
    <w:rsid w:val="002C6AD5"/>
    <w:rsid w:val="002D0292"/>
    <w:rsid w:val="002D1168"/>
    <w:rsid w:val="002D228F"/>
    <w:rsid w:val="002D3E9A"/>
    <w:rsid w:val="002D62BD"/>
    <w:rsid w:val="002E1660"/>
    <w:rsid w:val="002E2CD3"/>
    <w:rsid w:val="002E3F6F"/>
    <w:rsid w:val="002F0EDA"/>
    <w:rsid w:val="002F56E1"/>
    <w:rsid w:val="002F5DAD"/>
    <w:rsid w:val="00300749"/>
    <w:rsid w:val="0030186F"/>
    <w:rsid w:val="00301988"/>
    <w:rsid w:val="00303F39"/>
    <w:rsid w:val="0030725C"/>
    <w:rsid w:val="00314C43"/>
    <w:rsid w:val="00316B1E"/>
    <w:rsid w:val="0032237B"/>
    <w:rsid w:val="00325C64"/>
    <w:rsid w:val="0033001F"/>
    <w:rsid w:val="003315A1"/>
    <w:rsid w:val="003330F5"/>
    <w:rsid w:val="00335112"/>
    <w:rsid w:val="003375E5"/>
    <w:rsid w:val="003405AA"/>
    <w:rsid w:val="00340EE9"/>
    <w:rsid w:val="0034120E"/>
    <w:rsid w:val="0034163E"/>
    <w:rsid w:val="00345856"/>
    <w:rsid w:val="003472FF"/>
    <w:rsid w:val="00347886"/>
    <w:rsid w:val="00355E2A"/>
    <w:rsid w:val="00356CAD"/>
    <w:rsid w:val="00360124"/>
    <w:rsid w:val="00361815"/>
    <w:rsid w:val="00362074"/>
    <w:rsid w:val="00362EFA"/>
    <w:rsid w:val="00367C0F"/>
    <w:rsid w:val="00370904"/>
    <w:rsid w:val="00371415"/>
    <w:rsid w:val="00372B0A"/>
    <w:rsid w:val="00373513"/>
    <w:rsid w:val="00374C09"/>
    <w:rsid w:val="0037768D"/>
    <w:rsid w:val="003805DC"/>
    <w:rsid w:val="0038296B"/>
    <w:rsid w:val="003936DC"/>
    <w:rsid w:val="003A344D"/>
    <w:rsid w:val="003A4B4A"/>
    <w:rsid w:val="003B13D5"/>
    <w:rsid w:val="003B3A48"/>
    <w:rsid w:val="003B4AEB"/>
    <w:rsid w:val="003B5B4E"/>
    <w:rsid w:val="003B6DD1"/>
    <w:rsid w:val="003B7D8B"/>
    <w:rsid w:val="003B7E8C"/>
    <w:rsid w:val="003C215D"/>
    <w:rsid w:val="003D10E6"/>
    <w:rsid w:val="003D2AB8"/>
    <w:rsid w:val="003D2ED3"/>
    <w:rsid w:val="003D59F7"/>
    <w:rsid w:val="003D7732"/>
    <w:rsid w:val="003E0614"/>
    <w:rsid w:val="003E08C5"/>
    <w:rsid w:val="003E0F54"/>
    <w:rsid w:val="003E3C39"/>
    <w:rsid w:val="003E4061"/>
    <w:rsid w:val="003E4098"/>
    <w:rsid w:val="003F17F0"/>
    <w:rsid w:val="003F1F65"/>
    <w:rsid w:val="003F3422"/>
    <w:rsid w:val="003F5162"/>
    <w:rsid w:val="003F52C3"/>
    <w:rsid w:val="003F62C7"/>
    <w:rsid w:val="003F7ED2"/>
    <w:rsid w:val="00401BAF"/>
    <w:rsid w:val="00413290"/>
    <w:rsid w:val="004147DA"/>
    <w:rsid w:val="00415877"/>
    <w:rsid w:val="004242C7"/>
    <w:rsid w:val="0042583D"/>
    <w:rsid w:val="00426B9D"/>
    <w:rsid w:val="004336B1"/>
    <w:rsid w:val="00435C32"/>
    <w:rsid w:val="00436FBF"/>
    <w:rsid w:val="00440C26"/>
    <w:rsid w:val="004438BD"/>
    <w:rsid w:val="004443CB"/>
    <w:rsid w:val="004455C1"/>
    <w:rsid w:val="00445C10"/>
    <w:rsid w:val="00446893"/>
    <w:rsid w:val="00447DAD"/>
    <w:rsid w:val="00451FB2"/>
    <w:rsid w:val="0045373B"/>
    <w:rsid w:val="00453FCB"/>
    <w:rsid w:val="00454900"/>
    <w:rsid w:val="004549E7"/>
    <w:rsid w:val="00456C2D"/>
    <w:rsid w:val="004646AB"/>
    <w:rsid w:val="004702E1"/>
    <w:rsid w:val="00471EF8"/>
    <w:rsid w:val="004765DF"/>
    <w:rsid w:val="004813F9"/>
    <w:rsid w:val="0048229B"/>
    <w:rsid w:val="00483519"/>
    <w:rsid w:val="0048404A"/>
    <w:rsid w:val="004907ED"/>
    <w:rsid w:val="00490C98"/>
    <w:rsid w:val="00491779"/>
    <w:rsid w:val="00492668"/>
    <w:rsid w:val="0049426C"/>
    <w:rsid w:val="004A31ED"/>
    <w:rsid w:val="004A44CE"/>
    <w:rsid w:val="004A52F1"/>
    <w:rsid w:val="004A6EB9"/>
    <w:rsid w:val="004B36A6"/>
    <w:rsid w:val="004B5364"/>
    <w:rsid w:val="004B5368"/>
    <w:rsid w:val="004B53F6"/>
    <w:rsid w:val="004B5788"/>
    <w:rsid w:val="004C3E27"/>
    <w:rsid w:val="004C5AFB"/>
    <w:rsid w:val="004C77AF"/>
    <w:rsid w:val="004E0BF6"/>
    <w:rsid w:val="004E6FC5"/>
    <w:rsid w:val="004E7F7E"/>
    <w:rsid w:val="004F044C"/>
    <w:rsid w:val="004F165A"/>
    <w:rsid w:val="004F2000"/>
    <w:rsid w:val="004F658B"/>
    <w:rsid w:val="004F6766"/>
    <w:rsid w:val="00500525"/>
    <w:rsid w:val="00500FEA"/>
    <w:rsid w:val="00503453"/>
    <w:rsid w:val="005114C9"/>
    <w:rsid w:val="00512B80"/>
    <w:rsid w:val="005161FE"/>
    <w:rsid w:val="00516FCD"/>
    <w:rsid w:val="00521615"/>
    <w:rsid w:val="00523915"/>
    <w:rsid w:val="005243B9"/>
    <w:rsid w:val="00524D97"/>
    <w:rsid w:val="0052551C"/>
    <w:rsid w:val="005274FE"/>
    <w:rsid w:val="0053114A"/>
    <w:rsid w:val="00533D0F"/>
    <w:rsid w:val="00533D51"/>
    <w:rsid w:val="0053407E"/>
    <w:rsid w:val="005342AC"/>
    <w:rsid w:val="00535A88"/>
    <w:rsid w:val="00541EC9"/>
    <w:rsid w:val="00542F05"/>
    <w:rsid w:val="00544430"/>
    <w:rsid w:val="00544B32"/>
    <w:rsid w:val="00545C5A"/>
    <w:rsid w:val="00550626"/>
    <w:rsid w:val="00556633"/>
    <w:rsid w:val="00562553"/>
    <w:rsid w:val="005658FD"/>
    <w:rsid w:val="005742DE"/>
    <w:rsid w:val="00574CEC"/>
    <w:rsid w:val="00576FFE"/>
    <w:rsid w:val="00581681"/>
    <w:rsid w:val="00582435"/>
    <w:rsid w:val="005832A5"/>
    <w:rsid w:val="005854F2"/>
    <w:rsid w:val="00585FE2"/>
    <w:rsid w:val="00587DDB"/>
    <w:rsid w:val="00590971"/>
    <w:rsid w:val="00591F1D"/>
    <w:rsid w:val="00596392"/>
    <w:rsid w:val="005A0013"/>
    <w:rsid w:val="005A1265"/>
    <w:rsid w:val="005A1362"/>
    <w:rsid w:val="005A2999"/>
    <w:rsid w:val="005A588E"/>
    <w:rsid w:val="005A5DDB"/>
    <w:rsid w:val="005A78D2"/>
    <w:rsid w:val="005B0B97"/>
    <w:rsid w:val="005B5960"/>
    <w:rsid w:val="005C1826"/>
    <w:rsid w:val="005C191C"/>
    <w:rsid w:val="005C1D57"/>
    <w:rsid w:val="005C30C4"/>
    <w:rsid w:val="005C68BA"/>
    <w:rsid w:val="005D17D6"/>
    <w:rsid w:val="005D1DBE"/>
    <w:rsid w:val="005D3270"/>
    <w:rsid w:val="005D346F"/>
    <w:rsid w:val="005E01F7"/>
    <w:rsid w:val="005E0223"/>
    <w:rsid w:val="005E70A5"/>
    <w:rsid w:val="005F1BC2"/>
    <w:rsid w:val="0060021B"/>
    <w:rsid w:val="00600367"/>
    <w:rsid w:val="00601AEA"/>
    <w:rsid w:val="00604104"/>
    <w:rsid w:val="00606B46"/>
    <w:rsid w:val="00612CEF"/>
    <w:rsid w:val="00621266"/>
    <w:rsid w:val="006230B1"/>
    <w:rsid w:val="00623E43"/>
    <w:rsid w:val="00626E8D"/>
    <w:rsid w:val="00627E06"/>
    <w:rsid w:val="00632278"/>
    <w:rsid w:val="006322D5"/>
    <w:rsid w:val="006345CC"/>
    <w:rsid w:val="00635CB8"/>
    <w:rsid w:val="006366E8"/>
    <w:rsid w:val="00636809"/>
    <w:rsid w:val="006375CA"/>
    <w:rsid w:val="006413D4"/>
    <w:rsid w:val="00642980"/>
    <w:rsid w:val="00643639"/>
    <w:rsid w:val="00644E3D"/>
    <w:rsid w:val="00646768"/>
    <w:rsid w:val="00646C40"/>
    <w:rsid w:val="00650F40"/>
    <w:rsid w:val="00656506"/>
    <w:rsid w:val="00665FCD"/>
    <w:rsid w:val="0066653D"/>
    <w:rsid w:val="0067036A"/>
    <w:rsid w:val="0067585F"/>
    <w:rsid w:val="00680EDE"/>
    <w:rsid w:val="00685C79"/>
    <w:rsid w:val="006875DB"/>
    <w:rsid w:val="00690395"/>
    <w:rsid w:val="0069096E"/>
    <w:rsid w:val="0069125A"/>
    <w:rsid w:val="00692F00"/>
    <w:rsid w:val="0069322F"/>
    <w:rsid w:val="006945B3"/>
    <w:rsid w:val="0069784C"/>
    <w:rsid w:val="006A1D62"/>
    <w:rsid w:val="006A65BA"/>
    <w:rsid w:val="006B1DFA"/>
    <w:rsid w:val="006B689B"/>
    <w:rsid w:val="006C5AA5"/>
    <w:rsid w:val="006D6A6C"/>
    <w:rsid w:val="006E0D87"/>
    <w:rsid w:val="006E3BDC"/>
    <w:rsid w:val="006E5482"/>
    <w:rsid w:val="006F2073"/>
    <w:rsid w:val="006F249B"/>
    <w:rsid w:val="006F4F5D"/>
    <w:rsid w:val="006F7D4E"/>
    <w:rsid w:val="00701FC8"/>
    <w:rsid w:val="00702560"/>
    <w:rsid w:val="00710577"/>
    <w:rsid w:val="00712A1F"/>
    <w:rsid w:val="00712A9C"/>
    <w:rsid w:val="00721CE3"/>
    <w:rsid w:val="00722AF9"/>
    <w:rsid w:val="00725267"/>
    <w:rsid w:val="0072650C"/>
    <w:rsid w:val="00726E80"/>
    <w:rsid w:val="0072716C"/>
    <w:rsid w:val="00727608"/>
    <w:rsid w:val="00736E66"/>
    <w:rsid w:val="00741CC8"/>
    <w:rsid w:val="00743A70"/>
    <w:rsid w:val="00753927"/>
    <w:rsid w:val="00762057"/>
    <w:rsid w:val="0076229D"/>
    <w:rsid w:val="00763F86"/>
    <w:rsid w:val="00771CEA"/>
    <w:rsid w:val="00772D73"/>
    <w:rsid w:val="007745A1"/>
    <w:rsid w:val="007753D0"/>
    <w:rsid w:val="0077609C"/>
    <w:rsid w:val="0077787B"/>
    <w:rsid w:val="00781DD8"/>
    <w:rsid w:val="00782C3C"/>
    <w:rsid w:val="00782C4D"/>
    <w:rsid w:val="00783EF9"/>
    <w:rsid w:val="00785B3F"/>
    <w:rsid w:val="00786AEA"/>
    <w:rsid w:val="00791869"/>
    <w:rsid w:val="00794E63"/>
    <w:rsid w:val="00795F45"/>
    <w:rsid w:val="00796A6F"/>
    <w:rsid w:val="00797164"/>
    <w:rsid w:val="007A3D45"/>
    <w:rsid w:val="007A7593"/>
    <w:rsid w:val="007B012D"/>
    <w:rsid w:val="007B0421"/>
    <w:rsid w:val="007B10BB"/>
    <w:rsid w:val="007B29B9"/>
    <w:rsid w:val="007B2D1E"/>
    <w:rsid w:val="007B2E61"/>
    <w:rsid w:val="007C1A79"/>
    <w:rsid w:val="007C2E56"/>
    <w:rsid w:val="007C33BF"/>
    <w:rsid w:val="007C4645"/>
    <w:rsid w:val="007C5BE3"/>
    <w:rsid w:val="007C6A50"/>
    <w:rsid w:val="007D52BA"/>
    <w:rsid w:val="007E2BFE"/>
    <w:rsid w:val="007E4E3C"/>
    <w:rsid w:val="007E4F8E"/>
    <w:rsid w:val="007F3802"/>
    <w:rsid w:val="007F49E2"/>
    <w:rsid w:val="0080014D"/>
    <w:rsid w:val="0080416D"/>
    <w:rsid w:val="0080492F"/>
    <w:rsid w:val="00806166"/>
    <w:rsid w:val="00806AAE"/>
    <w:rsid w:val="00812C66"/>
    <w:rsid w:val="0081447D"/>
    <w:rsid w:val="00814BE2"/>
    <w:rsid w:val="008257BB"/>
    <w:rsid w:val="00830FBF"/>
    <w:rsid w:val="00834C71"/>
    <w:rsid w:val="00837597"/>
    <w:rsid w:val="008475F2"/>
    <w:rsid w:val="00855749"/>
    <w:rsid w:val="00873F7D"/>
    <w:rsid w:val="008753B1"/>
    <w:rsid w:val="00876257"/>
    <w:rsid w:val="00877A62"/>
    <w:rsid w:val="0088023C"/>
    <w:rsid w:val="00880982"/>
    <w:rsid w:val="00886694"/>
    <w:rsid w:val="00887863"/>
    <w:rsid w:val="00887FA5"/>
    <w:rsid w:val="00891C5D"/>
    <w:rsid w:val="00895E24"/>
    <w:rsid w:val="0089639C"/>
    <w:rsid w:val="00896565"/>
    <w:rsid w:val="00896B11"/>
    <w:rsid w:val="008A4403"/>
    <w:rsid w:val="008A5412"/>
    <w:rsid w:val="008A58BC"/>
    <w:rsid w:val="008A6547"/>
    <w:rsid w:val="008B0105"/>
    <w:rsid w:val="008B3164"/>
    <w:rsid w:val="008B63D4"/>
    <w:rsid w:val="008B6AE1"/>
    <w:rsid w:val="008B73B7"/>
    <w:rsid w:val="008C0A7F"/>
    <w:rsid w:val="008C1578"/>
    <w:rsid w:val="008C39CD"/>
    <w:rsid w:val="008D5BD5"/>
    <w:rsid w:val="008E353E"/>
    <w:rsid w:val="008E7C11"/>
    <w:rsid w:val="008F0DC8"/>
    <w:rsid w:val="008F28A2"/>
    <w:rsid w:val="008F7B8B"/>
    <w:rsid w:val="009051C5"/>
    <w:rsid w:val="00906907"/>
    <w:rsid w:val="0091024B"/>
    <w:rsid w:val="0091053C"/>
    <w:rsid w:val="00911434"/>
    <w:rsid w:val="00915E43"/>
    <w:rsid w:val="009222DE"/>
    <w:rsid w:val="00922DFD"/>
    <w:rsid w:val="009265DA"/>
    <w:rsid w:val="009269C7"/>
    <w:rsid w:val="00927668"/>
    <w:rsid w:val="00933D8E"/>
    <w:rsid w:val="00934917"/>
    <w:rsid w:val="00936E6A"/>
    <w:rsid w:val="009376FB"/>
    <w:rsid w:val="0094225D"/>
    <w:rsid w:val="00946A7F"/>
    <w:rsid w:val="00950FBD"/>
    <w:rsid w:val="00953AA7"/>
    <w:rsid w:val="00956661"/>
    <w:rsid w:val="00957F3A"/>
    <w:rsid w:val="00966F16"/>
    <w:rsid w:val="00974D2C"/>
    <w:rsid w:val="009756CF"/>
    <w:rsid w:val="00976CC9"/>
    <w:rsid w:val="0097751B"/>
    <w:rsid w:val="00991496"/>
    <w:rsid w:val="009A02C0"/>
    <w:rsid w:val="009A6060"/>
    <w:rsid w:val="009B04A6"/>
    <w:rsid w:val="009B4824"/>
    <w:rsid w:val="009B5F83"/>
    <w:rsid w:val="009B7074"/>
    <w:rsid w:val="009C2AA4"/>
    <w:rsid w:val="009C2BA9"/>
    <w:rsid w:val="009C2D82"/>
    <w:rsid w:val="009C36B0"/>
    <w:rsid w:val="009C51EF"/>
    <w:rsid w:val="009C64C8"/>
    <w:rsid w:val="009D0109"/>
    <w:rsid w:val="009D24AB"/>
    <w:rsid w:val="009D5DD6"/>
    <w:rsid w:val="009D60F6"/>
    <w:rsid w:val="009D6536"/>
    <w:rsid w:val="009D6D87"/>
    <w:rsid w:val="009E7363"/>
    <w:rsid w:val="009F26F9"/>
    <w:rsid w:val="009F6233"/>
    <w:rsid w:val="00A077AD"/>
    <w:rsid w:val="00A07C38"/>
    <w:rsid w:val="00A21C46"/>
    <w:rsid w:val="00A2221E"/>
    <w:rsid w:val="00A23A1E"/>
    <w:rsid w:val="00A25E4C"/>
    <w:rsid w:val="00A26444"/>
    <w:rsid w:val="00A26F88"/>
    <w:rsid w:val="00A31A47"/>
    <w:rsid w:val="00A363F1"/>
    <w:rsid w:val="00A36A2D"/>
    <w:rsid w:val="00A37349"/>
    <w:rsid w:val="00A37F5A"/>
    <w:rsid w:val="00A46976"/>
    <w:rsid w:val="00A46C66"/>
    <w:rsid w:val="00A47A0B"/>
    <w:rsid w:val="00A51B9E"/>
    <w:rsid w:val="00A60C64"/>
    <w:rsid w:val="00A61B86"/>
    <w:rsid w:val="00A6216C"/>
    <w:rsid w:val="00A627F6"/>
    <w:rsid w:val="00A6409C"/>
    <w:rsid w:val="00A646B8"/>
    <w:rsid w:val="00A72610"/>
    <w:rsid w:val="00A756E9"/>
    <w:rsid w:val="00A82C3D"/>
    <w:rsid w:val="00A8782B"/>
    <w:rsid w:val="00A9171A"/>
    <w:rsid w:val="00A918BF"/>
    <w:rsid w:val="00A9500A"/>
    <w:rsid w:val="00A95E65"/>
    <w:rsid w:val="00AA21F1"/>
    <w:rsid w:val="00AB02ED"/>
    <w:rsid w:val="00AB1D8F"/>
    <w:rsid w:val="00AB20D3"/>
    <w:rsid w:val="00AB36D9"/>
    <w:rsid w:val="00AB3E50"/>
    <w:rsid w:val="00AB3EFC"/>
    <w:rsid w:val="00AB6A76"/>
    <w:rsid w:val="00AC0685"/>
    <w:rsid w:val="00AC3AC1"/>
    <w:rsid w:val="00AC62E5"/>
    <w:rsid w:val="00AD0194"/>
    <w:rsid w:val="00AD1C67"/>
    <w:rsid w:val="00AE051F"/>
    <w:rsid w:val="00AE3344"/>
    <w:rsid w:val="00AE5D9C"/>
    <w:rsid w:val="00AF6B1C"/>
    <w:rsid w:val="00B00AC3"/>
    <w:rsid w:val="00B02362"/>
    <w:rsid w:val="00B02664"/>
    <w:rsid w:val="00B027E1"/>
    <w:rsid w:val="00B03136"/>
    <w:rsid w:val="00B05F07"/>
    <w:rsid w:val="00B131FB"/>
    <w:rsid w:val="00B14069"/>
    <w:rsid w:val="00B1755C"/>
    <w:rsid w:val="00B202BC"/>
    <w:rsid w:val="00B20763"/>
    <w:rsid w:val="00B248E7"/>
    <w:rsid w:val="00B25447"/>
    <w:rsid w:val="00B27187"/>
    <w:rsid w:val="00B3050A"/>
    <w:rsid w:val="00B3184A"/>
    <w:rsid w:val="00B31B06"/>
    <w:rsid w:val="00B36F20"/>
    <w:rsid w:val="00B3738A"/>
    <w:rsid w:val="00B4325D"/>
    <w:rsid w:val="00B45F41"/>
    <w:rsid w:val="00B52A14"/>
    <w:rsid w:val="00B54251"/>
    <w:rsid w:val="00B54C6A"/>
    <w:rsid w:val="00B7023A"/>
    <w:rsid w:val="00B729E7"/>
    <w:rsid w:val="00B72A44"/>
    <w:rsid w:val="00B72E22"/>
    <w:rsid w:val="00B749F8"/>
    <w:rsid w:val="00B74BF8"/>
    <w:rsid w:val="00B76573"/>
    <w:rsid w:val="00B768F7"/>
    <w:rsid w:val="00B76B76"/>
    <w:rsid w:val="00B814F2"/>
    <w:rsid w:val="00B833AB"/>
    <w:rsid w:val="00B834AC"/>
    <w:rsid w:val="00B8474E"/>
    <w:rsid w:val="00B849CE"/>
    <w:rsid w:val="00B85A32"/>
    <w:rsid w:val="00B94759"/>
    <w:rsid w:val="00B95B7D"/>
    <w:rsid w:val="00BA004E"/>
    <w:rsid w:val="00BA61D8"/>
    <w:rsid w:val="00BA7176"/>
    <w:rsid w:val="00BB02A2"/>
    <w:rsid w:val="00BB2C9E"/>
    <w:rsid w:val="00BB459A"/>
    <w:rsid w:val="00BB5ADF"/>
    <w:rsid w:val="00BC05F7"/>
    <w:rsid w:val="00BC1986"/>
    <w:rsid w:val="00BC3C72"/>
    <w:rsid w:val="00BC5C0B"/>
    <w:rsid w:val="00BC6E01"/>
    <w:rsid w:val="00BD29EF"/>
    <w:rsid w:val="00BD39C0"/>
    <w:rsid w:val="00BD3FC4"/>
    <w:rsid w:val="00BD69CC"/>
    <w:rsid w:val="00BE0416"/>
    <w:rsid w:val="00BE06A7"/>
    <w:rsid w:val="00BE138A"/>
    <w:rsid w:val="00BE1DBE"/>
    <w:rsid w:val="00BE2924"/>
    <w:rsid w:val="00BE6A49"/>
    <w:rsid w:val="00BF1386"/>
    <w:rsid w:val="00BF30EC"/>
    <w:rsid w:val="00C00381"/>
    <w:rsid w:val="00C00FA3"/>
    <w:rsid w:val="00C11A7E"/>
    <w:rsid w:val="00C128CE"/>
    <w:rsid w:val="00C146E0"/>
    <w:rsid w:val="00C15687"/>
    <w:rsid w:val="00C156B6"/>
    <w:rsid w:val="00C16120"/>
    <w:rsid w:val="00C16C78"/>
    <w:rsid w:val="00C16FE4"/>
    <w:rsid w:val="00C17B97"/>
    <w:rsid w:val="00C24FB6"/>
    <w:rsid w:val="00C31934"/>
    <w:rsid w:val="00C32E38"/>
    <w:rsid w:val="00C36B1F"/>
    <w:rsid w:val="00C4010D"/>
    <w:rsid w:val="00C50DE2"/>
    <w:rsid w:val="00C56D06"/>
    <w:rsid w:val="00C6249F"/>
    <w:rsid w:val="00C67C85"/>
    <w:rsid w:val="00C74797"/>
    <w:rsid w:val="00C802E2"/>
    <w:rsid w:val="00C81E17"/>
    <w:rsid w:val="00C855A6"/>
    <w:rsid w:val="00C91516"/>
    <w:rsid w:val="00C93230"/>
    <w:rsid w:val="00CA0439"/>
    <w:rsid w:val="00CA7B33"/>
    <w:rsid w:val="00CB3344"/>
    <w:rsid w:val="00CB614C"/>
    <w:rsid w:val="00CB6880"/>
    <w:rsid w:val="00CB6EC2"/>
    <w:rsid w:val="00CB75B5"/>
    <w:rsid w:val="00CC1B22"/>
    <w:rsid w:val="00CC72D3"/>
    <w:rsid w:val="00CC7EE6"/>
    <w:rsid w:val="00CD4942"/>
    <w:rsid w:val="00CD6CD3"/>
    <w:rsid w:val="00CE1811"/>
    <w:rsid w:val="00CE4A48"/>
    <w:rsid w:val="00CE5ABF"/>
    <w:rsid w:val="00CE671D"/>
    <w:rsid w:val="00CF23B9"/>
    <w:rsid w:val="00D00517"/>
    <w:rsid w:val="00D022D4"/>
    <w:rsid w:val="00D035C9"/>
    <w:rsid w:val="00D045F5"/>
    <w:rsid w:val="00D05246"/>
    <w:rsid w:val="00D07C61"/>
    <w:rsid w:val="00D113EF"/>
    <w:rsid w:val="00D11620"/>
    <w:rsid w:val="00D12484"/>
    <w:rsid w:val="00D12C4F"/>
    <w:rsid w:val="00D1741D"/>
    <w:rsid w:val="00D21316"/>
    <w:rsid w:val="00D23F95"/>
    <w:rsid w:val="00D2628B"/>
    <w:rsid w:val="00D33C0D"/>
    <w:rsid w:val="00D33F82"/>
    <w:rsid w:val="00D34369"/>
    <w:rsid w:val="00D34D76"/>
    <w:rsid w:val="00D35F10"/>
    <w:rsid w:val="00D360C7"/>
    <w:rsid w:val="00D37D4E"/>
    <w:rsid w:val="00D40416"/>
    <w:rsid w:val="00D42736"/>
    <w:rsid w:val="00D44BAB"/>
    <w:rsid w:val="00D45CF2"/>
    <w:rsid w:val="00D462E5"/>
    <w:rsid w:val="00D500FB"/>
    <w:rsid w:val="00D53D75"/>
    <w:rsid w:val="00D55ADB"/>
    <w:rsid w:val="00D65CC3"/>
    <w:rsid w:val="00D66711"/>
    <w:rsid w:val="00D66832"/>
    <w:rsid w:val="00D66C8F"/>
    <w:rsid w:val="00D6735F"/>
    <w:rsid w:val="00D700A9"/>
    <w:rsid w:val="00D712C3"/>
    <w:rsid w:val="00D71455"/>
    <w:rsid w:val="00D7375D"/>
    <w:rsid w:val="00D737EF"/>
    <w:rsid w:val="00D73F8A"/>
    <w:rsid w:val="00D76E1D"/>
    <w:rsid w:val="00D83C28"/>
    <w:rsid w:val="00D90F1A"/>
    <w:rsid w:val="00D956D5"/>
    <w:rsid w:val="00D97DEC"/>
    <w:rsid w:val="00DA140F"/>
    <w:rsid w:val="00DA2997"/>
    <w:rsid w:val="00DB01CD"/>
    <w:rsid w:val="00DB1175"/>
    <w:rsid w:val="00DB19F9"/>
    <w:rsid w:val="00DB5BC0"/>
    <w:rsid w:val="00DC0BF9"/>
    <w:rsid w:val="00DC126A"/>
    <w:rsid w:val="00DC4A7B"/>
    <w:rsid w:val="00DC76DB"/>
    <w:rsid w:val="00DD05B7"/>
    <w:rsid w:val="00DD52ED"/>
    <w:rsid w:val="00DE1179"/>
    <w:rsid w:val="00DE4F92"/>
    <w:rsid w:val="00DE7C06"/>
    <w:rsid w:val="00DF1ED6"/>
    <w:rsid w:val="00E01E30"/>
    <w:rsid w:val="00E02D73"/>
    <w:rsid w:val="00E02F23"/>
    <w:rsid w:val="00E03D89"/>
    <w:rsid w:val="00E1354D"/>
    <w:rsid w:val="00E2004A"/>
    <w:rsid w:val="00E23066"/>
    <w:rsid w:val="00E2375D"/>
    <w:rsid w:val="00E27404"/>
    <w:rsid w:val="00E30E73"/>
    <w:rsid w:val="00E31B59"/>
    <w:rsid w:val="00E33FB1"/>
    <w:rsid w:val="00E34551"/>
    <w:rsid w:val="00E3653F"/>
    <w:rsid w:val="00E37732"/>
    <w:rsid w:val="00E377A7"/>
    <w:rsid w:val="00E40A7D"/>
    <w:rsid w:val="00E42D1E"/>
    <w:rsid w:val="00E440AC"/>
    <w:rsid w:val="00E44342"/>
    <w:rsid w:val="00E45062"/>
    <w:rsid w:val="00E4602D"/>
    <w:rsid w:val="00E504A0"/>
    <w:rsid w:val="00E55390"/>
    <w:rsid w:val="00E55AEA"/>
    <w:rsid w:val="00E55E79"/>
    <w:rsid w:val="00E56986"/>
    <w:rsid w:val="00E603D0"/>
    <w:rsid w:val="00E6378E"/>
    <w:rsid w:val="00E65C4F"/>
    <w:rsid w:val="00E71F9D"/>
    <w:rsid w:val="00E7287B"/>
    <w:rsid w:val="00E72BAB"/>
    <w:rsid w:val="00E72CD6"/>
    <w:rsid w:val="00E739E5"/>
    <w:rsid w:val="00E80A7E"/>
    <w:rsid w:val="00E81CED"/>
    <w:rsid w:val="00E83DFC"/>
    <w:rsid w:val="00E97142"/>
    <w:rsid w:val="00EA1CBD"/>
    <w:rsid w:val="00EA7947"/>
    <w:rsid w:val="00EB242C"/>
    <w:rsid w:val="00EB3B06"/>
    <w:rsid w:val="00EB3D77"/>
    <w:rsid w:val="00EB59BF"/>
    <w:rsid w:val="00EB64F8"/>
    <w:rsid w:val="00EC5FEA"/>
    <w:rsid w:val="00EC67DB"/>
    <w:rsid w:val="00ED1A69"/>
    <w:rsid w:val="00ED7363"/>
    <w:rsid w:val="00ED7A07"/>
    <w:rsid w:val="00EE320E"/>
    <w:rsid w:val="00EE6125"/>
    <w:rsid w:val="00EE65B3"/>
    <w:rsid w:val="00EE7C3B"/>
    <w:rsid w:val="00EF0013"/>
    <w:rsid w:val="00EF4BCA"/>
    <w:rsid w:val="00EF6EEA"/>
    <w:rsid w:val="00F07D5D"/>
    <w:rsid w:val="00F14A14"/>
    <w:rsid w:val="00F16656"/>
    <w:rsid w:val="00F16693"/>
    <w:rsid w:val="00F200ED"/>
    <w:rsid w:val="00F21452"/>
    <w:rsid w:val="00F267C0"/>
    <w:rsid w:val="00F26BE7"/>
    <w:rsid w:val="00F300A3"/>
    <w:rsid w:val="00F30F18"/>
    <w:rsid w:val="00F32074"/>
    <w:rsid w:val="00F36869"/>
    <w:rsid w:val="00F414F6"/>
    <w:rsid w:val="00F4187D"/>
    <w:rsid w:val="00F41B71"/>
    <w:rsid w:val="00F42A41"/>
    <w:rsid w:val="00F42B37"/>
    <w:rsid w:val="00F464FE"/>
    <w:rsid w:val="00F54A6C"/>
    <w:rsid w:val="00F5553A"/>
    <w:rsid w:val="00F56896"/>
    <w:rsid w:val="00F56DED"/>
    <w:rsid w:val="00F652C4"/>
    <w:rsid w:val="00F65B06"/>
    <w:rsid w:val="00F71EEA"/>
    <w:rsid w:val="00F72724"/>
    <w:rsid w:val="00F74C52"/>
    <w:rsid w:val="00F750AC"/>
    <w:rsid w:val="00F80DD0"/>
    <w:rsid w:val="00F81C11"/>
    <w:rsid w:val="00F81F52"/>
    <w:rsid w:val="00F83672"/>
    <w:rsid w:val="00F83B78"/>
    <w:rsid w:val="00F84369"/>
    <w:rsid w:val="00F86AF3"/>
    <w:rsid w:val="00F86EA4"/>
    <w:rsid w:val="00F93B2A"/>
    <w:rsid w:val="00F94D6B"/>
    <w:rsid w:val="00F97605"/>
    <w:rsid w:val="00FA08E5"/>
    <w:rsid w:val="00FA57C7"/>
    <w:rsid w:val="00FA6ACC"/>
    <w:rsid w:val="00FA6C0E"/>
    <w:rsid w:val="00FB1E14"/>
    <w:rsid w:val="00FB36E8"/>
    <w:rsid w:val="00FB37D2"/>
    <w:rsid w:val="00FB5308"/>
    <w:rsid w:val="00FC2EB2"/>
    <w:rsid w:val="00FC3895"/>
    <w:rsid w:val="00FD171B"/>
    <w:rsid w:val="00FD1A17"/>
    <w:rsid w:val="00FD6A7C"/>
    <w:rsid w:val="00FD76B3"/>
    <w:rsid w:val="00FE1869"/>
    <w:rsid w:val="00FE45DD"/>
    <w:rsid w:val="00FE7613"/>
    <w:rsid w:val="00FF15DF"/>
    <w:rsid w:val="00FF374A"/>
    <w:rsid w:val="00FF46D1"/>
    <w:rsid w:val="00FF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63741"/>
  <w15:docId w15:val="{38683660-7DE0-4B38-96ED-F3E09008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F6B1C"/>
    <w:pPr>
      <w:spacing w:after="160"/>
    </w:pPr>
    <w:rPr>
      <w:sz w:val="21"/>
    </w:rPr>
  </w:style>
  <w:style w:type="paragraph" w:styleId="Heading1">
    <w:name w:val="heading 1"/>
    <w:next w:val="Normal"/>
    <w:autoRedefine/>
    <w:qFormat/>
    <w:rsid w:val="008B63D4"/>
    <w:pPr>
      <w:keepNext/>
      <w:keepLines/>
      <w:pageBreakBefore/>
      <w:pBdr>
        <w:top w:val="single" w:sz="18" w:space="17" w:color="auto"/>
        <w:bottom w:val="single" w:sz="6" w:space="17" w:color="auto"/>
      </w:pBdr>
      <w:spacing w:after="740" w:line="600" w:lineRule="exact"/>
      <w:ind w:left="180" w:hanging="2455"/>
      <w:outlineLvl w:val="0"/>
    </w:pPr>
    <w:rPr>
      <w:sz w:val="56"/>
    </w:rPr>
  </w:style>
  <w:style w:type="paragraph" w:styleId="Heading2">
    <w:name w:val="heading 2"/>
    <w:next w:val="Normal"/>
    <w:autoRedefine/>
    <w:qFormat/>
    <w:rsid w:val="00F4187D"/>
    <w:pPr>
      <w:keepNext/>
      <w:pageBreakBefore/>
      <w:spacing w:before="160" w:after="120" w:line="440" w:lineRule="exact"/>
      <w:ind w:left="-2275"/>
      <w:outlineLvl w:val="1"/>
    </w:pPr>
    <w:rPr>
      <w:rFonts w:ascii="Arial Narrow" w:hAnsi="Arial Narrow"/>
      <w:b/>
      <w:sz w:val="40"/>
    </w:rPr>
  </w:style>
  <w:style w:type="paragraph" w:styleId="Heading3">
    <w:name w:val="heading 3"/>
    <w:basedOn w:val="Heading2"/>
    <w:next w:val="Normal"/>
    <w:link w:val="Heading3Char"/>
    <w:autoRedefine/>
    <w:qFormat/>
    <w:rsid w:val="00F4187D"/>
    <w:pPr>
      <w:pageBreakBefore w:val="0"/>
      <w:outlineLvl w:val="2"/>
    </w:pPr>
    <w:rPr>
      <w:sz w:val="34"/>
    </w:rPr>
  </w:style>
  <w:style w:type="paragraph" w:styleId="Heading4">
    <w:name w:val="heading 4"/>
    <w:basedOn w:val="Heading2"/>
    <w:next w:val="Normal"/>
    <w:link w:val="Heading4Char"/>
    <w:autoRedefine/>
    <w:qFormat/>
    <w:rsid w:val="00490C98"/>
    <w:pPr>
      <w:pageBreakBefore w:val="0"/>
      <w:spacing w:before="80" w:after="40" w:line="340" w:lineRule="exact"/>
      <w:ind w:left="0"/>
      <w:outlineLvl w:val="3"/>
    </w:pPr>
    <w:rPr>
      <w:sz w:val="30"/>
    </w:rPr>
  </w:style>
  <w:style w:type="paragraph" w:styleId="Heading5">
    <w:name w:val="heading 5"/>
    <w:basedOn w:val="Heading2"/>
    <w:next w:val="Normal"/>
    <w:qFormat/>
    <w:pPr>
      <w:spacing w:before="60" w:after="40" w:line="280" w:lineRule="exact"/>
      <w:ind w:left="0"/>
      <w:outlineLvl w:val="4"/>
    </w:pPr>
    <w:rPr>
      <w:sz w:val="24"/>
    </w:rPr>
  </w:style>
  <w:style w:type="paragraph" w:styleId="Heading6">
    <w:name w:val="heading 6"/>
    <w:basedOn w:val="Heading2"/>
    <w:next w:val="H6p"/>
    <w:qFormat/>
    <w:pPr>
      <w:framePr w:h="235" w:hSpace="170" w:wrap="around" w:vAnchor="text" w:hAnchor="text" w:y="1"/>
      <w:spacing w:before="40" w:after="0" w:line="235" w:lineRule="exact"/>
      <w:ind w:left="0"/>
      <w:outlineLvl w:val="5"/>
    </w:pPr>
    <w:rPr>
      <w:sz w:val="21"/>
    </w:rPr>
  </w:style>
  <w:style w:type="paragraph" w:styleId="Heading7">
    <w:name w:val="heading 7"/>
    <w:basedOn w:val="Normal"/>
    <w:next w:val="Normal"/>
    <w:qFormat/>
    <w:pPr>
      <w:keepNext/>
      <w:spacing w:line="360" w:lineRule="auto"/>
      <w:outlineLvl w:val="6"/>
    </w:pPr>
    <w:rPr>
      <w:vanish/>
      <w:color w:val="FF0000"/>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pPr>
      <w:spacing w:before="40" w:after="160" w:line="240" w:lineRule="exact"/>
    </w:pPr>
    <w:rPr>
      <w:sz w:val="21"/>
    </w:rPr>
  </w:style>
  <w:style w:type="paragraph" w:customStyle="1" w:styleId="Cbx">
    <w:name w:val="*Cbx"/>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pPr>
      <w:spacing w:after="100"/>
    </w:pPr>
  </w:style>
  <w:style w:type="paragraph" w:customStyle="1" w:styleId="Art">
    <w:name w:val="Art"/>
    <w:next w:val="Rule"/>
    <w:autoRedefine/>
    <w:rsid w:val="00710577"/>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0"/>
        <w:tab w:val="left" w:pos="300"/>
      </w:tabs>
    </w:pPr>
    <w:rPr>
      <w:b/>
      <w:sz w:val="21"/>
    </w:rPr>
  </w:style>
  <w:style w:type="paragraph" w:customStyle="1" w:styleId="ArtBody">
    <w:name w:val="Art Body"/>
    <w:basedOn w:val="Art"/>
    <w:next w:val="Normal"/>
    <w:pPr>
      <w:framePr w:wrap="notBeside"/>
      <w:spacing w:before="80" w:after="240"/>
    </w:pPr>
  </w:style>
  <w:style w:type="paragraph" w:customStyle="1" w:styleId="ArtWide">
    <w:name w:val="Art Wide"/>
    <w:basedOn w:val="Art"/>
    <w:next w:val="Normal"/>
    <w:pPr>
      <w:framePr w:wrap="notBeside"/>
      <w:spacing w:before="140"/>
      <w:ind w:left="-2280"/>
    </w:pPr>
  </w:style>
  <w:style w:type="paragraph" w:customStyle="1" w:styleId="ArtL">
    <w:name w:val="ArtL"/>
    <w:basedOn w:val="ArtBody"/>
    <w:next w:val="Normal"/>
    <w:pPr>
      <w:framePr w:wrap="notBeside"/>
      <w:ind w:left="300"/>
    </w:pPr>
  </w:style>
  <w:style w:type="paragraph" w:customStyle="1" w:styleId="ArtSd">
    <w:name w:val="ArtSd"/>
    <w:basedOn w:val="Art"/>
    <w:next w:val="Normal"/>
    <w:pPr>
      <w:keepNext/>
      <w:keepLines/>
      <w:framePr w:w="1560" w:hSpace="240" w:vSpace="180" w:wrap="around" w:vAnchor="margin" w:hAnchor="page"/>
      <w:tabs>
        <w:tab w:val="clear" w:pos="0"/>
        <w:tab w:val="clear" w:pos="300"/>
        <w:tab w:val="right" w:pos="1560"/>
      </w:tabs>
      <w:spacing w:after="240"/>
    </w:pPr>
    <w:rPr>
      <w:b w:val="0"/>
      <w:sz w:val="28"/>
    </w:rPr>
  </w:style>
  <w:style w:type="paragraph" w:customStyle="1" w:styleId="Cap">
    <w:name w:val="Cap"/>
    <w:next w:val="Normal"/>
    <w:pPr>
      <w:spacing w:after="300" w:line="220" w:lineRule="exact"/>
    </w:pPr>
    <w:rPr>
      <w:rFonts w:ascii="Helvetica-Narrow" w:hAnsi="Helvetica-Narrow"/>
      <w:b/>
      <w:sz w:val="19"/>
    </w:rPr>
  </w:style>
  <w:style w:type="character" w:styleId="CommentReference">
    <w:name w:val="annotation reference"/>
    <w:semiHidden/>
    <w:rPr>
      <w:color w:val="008000"/>
      <w:sz w:val="20"/>
    </w:rPr>
  </w:style>
  <w:style w:type="paragraph" w:styleId="CommentText">
    <w:name w:val="annotation text"/>
    <w:basedOn w:val="Normal"/>
    <w:semiHidden/>
    <w:pPr>
      <w:spacing w:after="180"/>
    </w:pPr>
    <w:rPr>
      <w:color w:val="008000"/>
      <w:sz w:val="24"/>
    </w:rPr>
  </w:style>
  <w:style w:type="character" w:styleId="Emphasis">
    <w:name w:val="Emphasis"/>
    <w:qFormat/>
    <w:rPr>
      <w:i/>
    </w:rPr>
  </w:style>
  <w:style w:type="paragraph" w:customStyle="1" w:styleId="Ex">
    <w:name w:val="Ex"/>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noProof/>
      <w:sz w:val="18"/>
    </w:rPr>
  </w:style>
  <w:style w:type="paragraph" w:customStyle="1" w:styleId="Exl">
    <w:name w:val="Exl"/>
    <w:basedOn w:val="Ex"/>
    <w:pPr>
      <w:tabs>
        <w:tab w:val="clear" w:pos="200"/>
      </w:tabs>
      <w:ind w:left="300"/>
    </w:pPr>
  </w:style>
  <w:style w:type="paragraph" w:customStyle="1" w:styleId="Exl2">
    <w:name w:val="Exl2"/>
    <w:basedOn w:val="Exl"/>
    <w:pPr>
      <w:ind w:left="600"/>
    </w:pPr>
  </w:style>
  <w:style w:type="paragraph" w:customStyle="1" w:styleId="ExLe">
    <w:name w:val="ExLe"/>
    <w:basedOn w:val="Ex"/>
    <w:next w:val="Normal"/>
    <w:pPr>
      <w:numPr>
        <w:numId w:val="1"/>
      </w:numPr>
      <w:jc w:val="right"/>
    </w:pPr>
  </w:style>
  <w:style w:type="paragraph" w:customStyle="1" w:styleId="ExLn1">
    <w:name w:val="ExLn1"/>
    <w:basedOn w:val="Ex"/>
    <w:pPr>
      <w:numPr>
        <w:ilvl w:val="1"/>
        <w:numId w:val="1"/>
      </w:numPr>
      <w:ind w:hanging="2280"/>
    </w:pPr>
  </w:style>
  <w:style w:type="paragraph" w:customStyle="1" w:styleId="ExLn2">
    <w:name w:val="ExLn2"/>
    <w:basedOn w:val="Exl"/>
    <w:pPr>
      <w:numPr>
        <w:ilvl w:val="2"/>
        <w:numId w:val="1"/>
      </w:numPr>
      <w:ind w:hanging="2580"/>
    </w:pPr>
  </w:style>
  <w:style w:type="paragraph" w:customStyle="1" w:styleId="ExLn3">
    <w:name w:val="ExLn3"/>
    <w:basedOn w:val="Exl2"/>
    <w:pPr>
      <w:numPr>
        <w:ilvl w:val="3"/>
        <w:numId w:val="1"/>
      </w:numPr>
      <w:ind w:hanging="2880"/>
    </w:pPr>
  </w:style>
  <w:style w:type="paragraph" w:customStyle="1" w:styleId="Exw">
    <w:name w:val="Exw"/>
    <w:basedOn w:val="Ex"/>
    <w:pPr>
      <w:tabs>
        <w:tab w:val="left" w:pos="-2000"/>
        <w:tab w:val="left" w:pos="-1600"/>
        <w:tab w:val="left" w:pos="-1200"/>
        <w:tab w:val="left" w:pos="-800"/>
        <w:tab w:val="left" w:pos="-400"/>
        <w:tab w:val="left" w:pos="0"/>
      </w:tabs>
      <w:ind w:left="-2280"/>
    </w:pPr>
  </w:style>
  <w:style w:type="paragraph" w:customStyle="1" w:styleId="ExwLe">
    <w:name w:val="ExwLe"/>
    <w:basedOn w:val="Exw"/>
    <w:next w:val="Normal"/>
    <w:pPr>
      <w:numPr>
        <w:numId w:val="2"/>
      </w:numPr>
      <w:ind w:left="-2280"/>
      <w:jc w:val="right"/>
    </w:pPr>
  </w:style>
  <w:style w:type="paragraph" w:customStyle="1" w:styleId="ExwLn1">
    <w:name w:val="ExwLn1"/>
    <w:basedOn w:val="Exw"/>
    <w:pPr>
      <w:numPr>
        <w:ilvl w:val="1"/>
        <w:numId w:val="2"/>
      </w:numPr>
      <w:tabs>
        <w:tab w:val="clear" w:pos="-2000"/>
        <w:tab w:val="clear" w:pos="720"/>
      </w:tabs>
      <w:ind w:left="-1600" w:hanging="680"/>
    </w:pPr>
  </w:style>
  <w:style w:type="character" w:styleId="FootnoteReference">
    <w:name w:val="footnote reference"/>
    <w:semiHidden/>
    <w:rPr>
      <w:sz w:val="20"/>
      <w:vertAlign w:val="superscript"/>
    </w:rPr>
  </w:style>
  <w:style w:type="paragraph" w:styleId="Footer">
    <w:name w:val="footer"/>
    <w:basedOn w:val="Normal"/>
    <w:pPr>
      <w:tabs>
        <w:tab w:val="center" w:pos="3380"/>
        <w:tab w:val="right" w:pos="6760"/>
      </w:tabs>
    </w:pPr>
  </w:style>
  <w:style w:type="paragraph" w:customStyle="1" w:styleId="FooterDateStamp">
    <w:name w:val="FooterDateStamp"/>
    <w:pPr>
      <w:spacing w:after="200" w:line="160" w:lineRule="exact"/>
      <w:jc w:val="right"/>
    </w:pPr>
    <w:rPr>
      <w:sz w:val="16"/>
    </w:rPr>
  </w:style>
  <w:style w:type="paragraph" w:styleId="Header">
    <w:name w:val="header"/>
    <w:next w:val="Normal"/>
    <w:pPr>
      <w:tabs>
        <w:tab w:val="right" w:pos="6800"/>
      </w:tabs>
      <w:spacing w:line="240" w:lineRule="exact"/>
      <w:ind w:left="-2275"/>
    </w:pPr>
    <w:rPr>
      <w:rFonts w:ascii="Arial Narrow" w:hAnsi="Arial Narrow"/>
      <w:b/>
      <w:sz w:val="19"/>
    </w:rPr>
  </w:style>
  <w:style w:type="paragraph" w:customStyle="1" w:styleId="headerrule">
    <w:name w:val="header rule"/>
    <w:next w:val="Normal"/>
    <w:pPr>
      <w:pBdr>
        <w:top w:val="single" w:sz="6" w:space="0" w:color="auto"/>
      </w:pBdr>
      <w:spacing w:before="50" w:line="80" w:lineRule="exact"/>
      <w:ind w:left="-2280"/>
    </w:pPr>
    <w:rPr>
      <w:sz w:val="12"/>
    </w:rPr>
  </w:style>
  <w:style w:type="paragraph" w:customStyle="1" w:styleId="IMp">
    <w:name w:val="IMp"/>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pPr>
      <w:spacing w:after="100"/>
    </w:pPr>
    <w:rPr>
      <w:b/>
    </w:rPr>
  </w:style>
  <w:style w:type="paragraph" w:customStyle="1" w:styleId="La1">
    <w:name w:val="La1"/>
    <w:basedOn w:val="La0"/>
    <w:pPr>
      <w:ind w:left="300"/>
    </w:pPr>
  </w:style>
  <w:style w:type="paragraph" w:customStyle="1" w:styleId="La2">
    <w:name w:val="La2"/>
    <w:basedOn w:val="La0"/>
    <w:pPr>
      <w:ind w:left="600"/>
    </w:pPr>
  </w:style>
  <w:style w:type="paragraph" w:customStyle="1" w:styleId="LaEx0">
    <w:name w:val="LaEx0"/>
    <w:basedOn w:val="La0"/>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pPr>
      <w:tabs>
        <w:tab w:val="clear" w:pos="300"/>
      </w:tabs>
      <w:ind w:left="300"/>
    </w:pPr>
  </w:style>
  <w:style w:type="paragraph" w:customStyle="1" w:styleId="LaEx2">
    <w:name w:val="LaEx2"/>
    <w:basedOn w:val="LaEx1"/>
    <w:pPr>
      <w:tabs>
        <w:tab w:val="clear" w:pos="700"/>
      </w:tabs>
      <w:ind w:left="600"/>
    </w:pPr>
  </w:style>
  <w:style w:type="paragraph" w:customStyle="1" w:styleId="Lb1">
    <w:name w:val="Lb1"/>
    <w:aliases w:val="List Bullet1"/>
    <w:pPr>
      <w:numPr>
        <w:numId w:val="3"/>
      </w:numPr>
      <w:tabs>
        <w:tab w:val="left" w:pos="300"/>
      </w:tabs>
      <w:spacing w:after="100"/>
    </w:pPr>
    <w:rPr>
      <w:sz w:val="21"/>
    </w:rPr>
  </w:style>
  <w:style w:type="paragraph" w:customStyle="1" w:styleId="Tp">
    <w:name w:val="Tp"/>
    <w:pPr>
      <w:tabs>
        <w:tab w:val="left" w:pos="540"/>
      </w:tabs>
      <w:spacing w:before="20" w:after="60" w:line="240" w:lineRule="exact"/>
      <w:ind w:left="240"/>
    </w:pPr>
    <w:rPr>
      <w:sz w:val="19"/>
    </w:rPr>
  </w:style>
  <w:style w:type="paragraph" w:customStyle="1" w:styleId="Lb1Tp">
    <w:name w:val="Lb1Tp"/>
    <w:basedOn w:val="Tp"/>
    <w:pPr>
      <w:numPr>
        <w:ilvl w:val="2"/>
        <w:numId w:val="4"/>
      </w:numPr>
      <w:tabs>
        <w:tab w:val="clear" w:pos="600"/>
        <w:tab w:val="left" w:pos="480"/>
      </w:tabs>
      <w:ind w:left="480" w:hanging="240"/>
    </w:pPr>
  </w:style>
  <w:style w:type="paragraph" w:customStyle="1" w:styleId="Lb1Tpf">
    <w:name w:val="Lb1Tpf"/>
    <w:basedOn w:val="Lb1Tp"/>
    <w:pPr>
      <w:numPr>
        <w:ilvl w:val="4"/>
        <w:numId w:val="5"/>
      </w:numPr>
      <w:tabs>
        <w:tab w:val="clear" w:pos="360"/>
        <w:tab w:val="clear" w:pos="480"/>
        <w:tab w:val="left" w:pos="240"/>
      </w:tabs>
    </w:pPr>
  </w:style>
  <w:style w:type="paragraph" w:customStyle="1" w:styleId="Lb2">
    <w:name w:val="Lb2"/>
    <w:basedOn w:val="Lb1"/>
    <w:pPr>
      <w:numPr>
        <w:ilvl w:val="1"/>
      </w:numPr>
      <w:tabs>
        <w:tab w:val="clear" w:pos="300"/>
        <w:tab w:val="clear" w:pos="660"/>
        <w:tab w:val="left" w:pos="600"/>
      </w:tabs>
    </w:pPr>
  </w:style>
  <w:style w:type="paragraph" w:customStyle="1" w:styleId="Lb2Tp">
    <w:name w:val="Lb2Tp"/>
    <w:basedOn w:val="Lb1Tp"/>
    <w:pPr>
      <w:numPr>
        <w:ilvl w:val="3"/>
        <w:numId w:val="6"/>
      </w:numPr>
      <w:tabs>
        <w:tab w:val="clear" w:pos="480"/>
        <w:tab w:val="clear" w:pos="840"/>
        <w:tab w:val="left" w:pos="720"/>
      </w:tabs>
    </w:pPr>
  </w:style>
  <w:style w:type="paragraph" w:customStyle="1" w:styleId="Lb2Tpf">
    <w:name w:val="Lb2Tpf"/>
    <w:basedOn w:val="Lb1Tpf"/>
    <w:pPr>
      <w:numPr>
        <w:ilvl w:val="5"/>
        <w:numId w:val="7"/>
      </w:numPr>
      <w:tabs>
        <w:tab w:val="clear" w:pos="240"/>
        <w:tab w:val="clear" w:pos="600"/>
        <w:tab w:val="left" w:pos="480"/>
      </w:tabs>
    </w:pPr>
  </w:style>
  <w:style w:type="paragraph" w:customStyle="1" w:styleId="Lb3">
    <w:name w:val="Lb3"/>
    <w:basedOn w:val="Lb2"/>
    <w:pPr>
      <w:numPr>
        <w:ilvl w:val="2"/>
      </w:numPr>
      <w:tabs>
        <w:tab w:val="clear" w:pos="600"/>
        <w:tab w:val="left" w:pos="900"/>
      </w:tabs>
    </w:pPr>
  </w:style>
  <w:style w:type="paragraph" w:customStyle="1" w:styleId="LbP">
    <w:name w:val="LbP"/>
    <w:next w:val="Normal"/>
    <w:pPr>
      <w:numPr>
        <w:numId w:val="8"/>
      </w:numPr>
      <w:tabs>
        <w:tab w:val="clear" w:pos="360"/>
        <w:tab w:val="num" w:pos="300"/>
      </w:tabs>
      <w:spacing w:after="100" w:line="240" w:lineRule="exact"/>
      <w:ind w:left="300" w:hanging="300"/>
    </w:pPr>
    <w:rPr>
      <w:sz w:val="21"/>
    </w:rPr>
  </w:style>
  <w:style w:type="paragraph" w:customStyle="1" w:styleId="Le">
    <w:name w:val="Le"/>
    <w:next w:val="Normal"/>
    <w:pPr>
      <w:numPr>
        <w:numId w:val="10"/>
      </w:numPr>
      <w:spacing w:line="160" w:lineRule="exact"/>
      <w:jc w:val="right"/>
    </w:pPr>
    <w:rPr>
      <w:sz w:val="16"/>
    </w:rPr>
  </w:style>
  <w:style w:type="paragraph" w:customStyle="1" w:styleId="Leh">
    <w:name w:val="Leh"/>
    <w:next w:val="Normal"/>
    <w:pPr>
      <w:numPr>
        <w:ilvl w:val="1"/>
        <w:numId w:val="10"/>
      </w:numPr>
      <w:spacing w:line="80" w:lineRule="exact"/>
      <w:jc w:val="right"/>
    </w:pPr>
    <w:rPr>
      <w:sz w:val="12"/>
    </w:rPr>
  </w:style>
  <w:style w:type="paragraph" w:customStyle="1" w:styleId="Li">
    <w:name w:val="Li"/>
    <w:next w:val="Normal"/>
    <w:pPr>
      <w:spacing w:after="180"/>
    </w:pPr>
    <w:rPr>
      <w:rFonts w:ascii="Arial Narrow" w:hAnsi="Arial Narrow"/>
      <w:b/>
      <w:sz w:val="28"/>
    </w:rPr>
  </w:style>
  <w:style w:type="character" w:styleId="LineNumber">
    <w:name w:val="line number"/>
    <w:rPr>
      <w:rFonts w:ascii="Courier New" w:hAnsi="Courier New"/>
      <w:sz w:val="16"/>
    </w:rPr>
  </w:style>
  <w:style w:type="paragraph" w:customStyle="1" w:styleId="Line0">
    <w:name w:val="Line0"/>
    <w:pPr>
      <w:tabs>
        <w:tab w:val="right" w:leader="underscore" w:pos="6740"/>
      </w:tabs>
      <w:spacing w:after="240" w:line="240" w:lineRule="exact"/>
      <w:ind w:left="-30"/>
    </w:pPr>
    <w:rPr>
      <w:sz w:val="21"/>
    </w:rPr>
  </w:style>
  <w:style w:type="paragraph" w:customStyle="1" w:styleId="Line1">
    <w:name w:val="Line1"/>
    <w:basedOn w:val="Line0"/>
    <w:pPr>
      <w:ind w:left="300"/>
    </w:pPr>
  </w:style>
  <w:style w:type="paragraph" w:customStyle="1" w:styleId="Line2">
    <w:name w:val="Line2"/>
    <w:basedOn w:val="Line0"/>
    <w:pPr>
      <w:ind w:left="600"/>
    </w:pPr>
  </w:style>
  <w:style w:type="paragraph" w:customStyle="1" w:styleId="Ln1">
    <w:name w:val="Ln1"/>
    <w:pPr>
      <w:numPr>
        <w:ilvl w:val="2"/>
        <w:numId w:val="10"/>
      </w:numPr>
      <w:tabs>
        <w:tab w:val="left" w:pos="300"/>
      </w:tabs>
      <w:spacing w:after="100"/>
    </w:pPr>
    <w:rPr>
      <w:sz w:val="21"/>
    </w:rPr>
  </w:style>
  <w:style w:type="paragraph" w:customStyle="1" w:styleId="Ln2">
    <w:name w:val="Ln2"/>
    <w:basedOn w:val="Ln1"/>
    <w:pPr>
      <w:numPr>
        <w:ilvl w:val="3"/>
      </w:numPr>
      <w:tabs>
        <w:tab w:val="clear" w:pos="300"/>
        <w:tab w:val="left" w:pos="600"/>
      </w:tabs>
    </w:pPr>
  </w:style>
  <w:style w:type="paragraph" w:customStyle="1" w:styleId="Ln3">
    <w:name w:val="Ln3"/>
    <w:basedOn w:val="Ln2"/>
    <w:pPr>
      <w:numPr>
        <w:ilvl w:val="4"/>
      </w:numPr>
      <w:tabs>
        <w:tab w:val="clear" w:pos="600"/>
        <w:tab w:val="left" w:pos="900"/>
      </w:tabs>
    </w:pPr>
  </w:style>
  <w:style w:type="paragraph" w:customStyle="1" w:styleId="Lp1">
    <w:name w:val="Lp1"/>
    <w:pPr>
      <w:spacing w:after="100" w:line="240" w:lineRule="exact"/>
      <w:ind w:left="300"/>
    </w:pPr>
    <w:rPr>
      <w:sz w:val="21"/>
    </w:rPr>
  </w:style>
  <w:style w:type="paragraph" w:customStyle="1" w:styleId="Lp2">
    <w:name w:val="Lp2"/>
    <w:basedOn w:val="Lp1"/>
    <w:pPr>
      <w:ind w:left="600"/>
    </w:pPr>
  </w:style>
  <w:style w:type="paragraph" w:customStyle="1" w:styleId="Lp3">
    <w:name w:val="Lp3"/>
    <w:basedOn w:val="Lp1"/>
    <w:pPr>
      <w:ind w:left="900"/>
    </w:pPr>
  </w:style>
  <w:style w:type="paragraph" w:customStyle="1" w:styleId="Lp4">
    <w:name w:val="Lp4"/>
    <w:basedOn w:val="Lp1"/>
    <w:pPr>
      <w:ind w:left="1200"/>
    </w:pPr>
  </w:style>
  <w:style w:type="paragraph" w:customStyle="1" w:styleId="Lp5">
    <w:name w:val="Lp5"/>
    <w:basedOn w:val="Lp1"/>
    <w:pPr>
      <w:ind w:left="1500"/>
    </w:pPr>
  </w:style>
  <w:style w:type="paragraph" w:customStyle="1" w:styleId="Mp">
    <w:name w:val="Mp"/>
    <w:next w:val="Normal"/>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pPr>
      <w:pBdr>
        <w:top w:val="single" w:sz="6" w:space="1" w:color="auto"/>
      </w:pBdr>
      <w:spacing w:after="60" w:line="140" w:lineRule="exact"/>
      <w:ind w:left="20"/>
    </w:pPr>
    <w:rPr>
      <w:color w:val="FFFFFF"/>
      <w:sz w:val="12"/>
    </w:rPr>
  </w:style>
  <w:style w:type="paragraph" w:customStyle="1" w:styleId="Nei">
    <w:name w:val="Nei"/>
    <w:basedOn w:val="Ne"/>
    <w:next w:val="Normal"/>
    <w:pPr>
      <w:ind w:left="300"/>
    </w:pPr>
  </w:style>
  <w:style w:type="paragraph" w:customStyle="1" w:styleId="Nh">
    <w:name w:val="Nh"/>
    <w:next w:val="Normal"/>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pPr>
      <w:framePr w:wrap="around" w:x="301"/>
      <w:ind w:left="0"/>
    </w:pPr>
  </w:style>
  <w:style w:type="paragraph" w:styleId="NormalIndent">
    <w:name w:val="Normal Indent"/>
    <w:basedOn w:val="Normal"/>
    <w:pPr>
      <w:ind w:left="300"/>
    </w:pPr>
  </w:style>
  <w:style w:type="paragraph" w:customStyle="1" w:styleId="Np1">
    <w:name w:val="Np1"/>
    <w:next w:val="Ne"/>
    <w:pPr>
      <w:keepNext/>
      <w:spacing w:before="40" w:after="100" w:line="240" w:lineRule="exact"/>
    </w:pPr>
    <w:rPr>
      <w:sz w:val="21"/>
    </w:rPr>
  </w:style>
  <w:style w:type="paragraph" w:customStyle="1" w:styleId="Np1i">
    <w:name w:val="Np1i"/>
    <w:basedOn w:val="Np1"/>
    <w:next w:val="Nei"/>
    <w:pPr>
      <w:ind w:left="300" w:hanging="300"/>
    </w:pPr>
  </w:style>
  <w:style w:type="paragraph" w:customStyle="1" w:styleId="Np2">
    <w:name w:val="Np2"/>
    <w:basedOn w:val="Np1"/>
    <w:next w:val="Ne"/>
    <w:pPr>
      <w:spacing w:before="0"/>
    </w:pPr>
  </w:style>
  <w:style w:type="paragraph" w:customStyle="1" w:styleId="Np2i">
    <w:name w:val="Np2i"/>
    <w:basedOn w:val="Np2"/>
    <w:next w:val="Nei"/>
    <w:pPr>
      <w:ind w:left="300"/>
    </w:pPr>
  </w:style>
  <w:style w:type="paragraph" w:customStyle="1" w:styleId="Ns">
    <w:name w:val="Ns"/>
    <w:next w:val="Nh"/>
    <w:pPr>
      <w:keepNext/>
      <w:keepLines/>
      <w:pBdr>
        <w:bottom w:val="single" w:sz="6" w:space="1" w:color="auto"/>
      </w:pBdr>
      <w:spacing w:line="80" w:lineRule="exact"/>
      <w:ind w:left="20"/>
    </w:pPr>
    <w:rPr>
      <w:color w:val="FFFFFF"/>
      <w:sz w:val="12"/>
    </w:rPr>
  </w:style>
  <w:style w:type="paragraph" w:customStyle="1" w:styleId="Nsi">
    <w:name w:val="Nsi"/>
    <w:basedOn w:val="Ns"/>
    <w:next w:val="Nhi"/>
    <w:pPr>
      <w:ind w:left="300"/>
    </w:pPr>
  </w:style>
  <w:style w:type="character" w:styleId="PageNumber">
    <w:name w:val="page number"/>
    <w:basedOn w:val="DefaultParagraphFont"/>
  </w:style>
  <w:style w:type="paragraph" w:customStyle="1" w:styleId="Pb">
    <w:name w:val="Pb"/>
    <w:next w:val="Normal"/>
    <w:pPr>
      <w:keepNext/>
      <w:pageBreakBefore/>
      <w:framePr w:hSpace="180" w:wrap="around" w:vAnchor="text" w:hAnchor="page" w:y="1"/>
      <w:spacing w:line="80" w:lineRule="exact"/>
      <w:ind w:left="-280"/>
    </w:pPr>
    <w:rPr>
      <w:sz w:val="12"/>
    </w:rPr>
  </w:style>
  <w:style w:type="paragraph" w:customStyle="1" w:styleId="PgN">
    <w:name w:val="PgN"/>
    <w:basedOn w:val="Heading6"/>
    <w:next w:val="Normal"/>
    <w:pPr>
      <w:framePr w:w="2071" w:hSpace="180" w:vSpace="180" w:wrap="around" w:x="-2279"/>
      <w:spacing w:before="50" w:line="460" w:lineRule="exact"/>
    </w:pPr>
    <w:rPr>
      <w:b w:val="0"/>
      <w:sz w:val="24"/>
    </w:rPr>
  </w:style>
  <w:style w:type="paragraph" w:customStyle="1" w:styleId="Proch1">
    <w:name w:val="Proch1"/>
    <w:next w:val="Ln1"/>
    <w:pPr>
      <w:numPr>
        <w:numId w:val="9"/>
      </w:numPr>
      <w:tabs>
        <w:tab w:val="left" w:pos="300"/>
      </w:tabs>
      <w:spacing w:before="60" w:after="100" w:line="280" w:lineRule="exact"/>
    </w:pPr>
    <w:rPr>
      <w:b/>
      <w:sz w:val="21"/>
    </w:rPr>
  </w:style>
  <w:style w:type="paragraph" w:customStyle="1" w:styleId="Proch2">
    <w:name w:val="Proch2"/>
    <w:basedOn w:val="Proch1"/>
    <w:next w:val="Ln2"/>
    <w:pPr>
      <w:numPr>
        <w:ilvl w:val="1"/>
      </w:numPr>
      <w:tabs>
        <w:tab w:val="clear" w:pos="300"/>
        <w:tab w:val="left" w:pos="600"/>
      </w:tabs>
    </w:pPr>
  </w:style>
  <w:style w:type="paragraph" w:customStyle="1" w:styleId="Procp">
    <w:name w:val="Procp"/>
    <w:next w:val="Normal"/>
    <w:pPr>
      <w:spacing w:after="100" w:line="240" w:lineRule="exact"/>
    </w:pPr>
    <w:rPr>
      <w:sz w:val="21"/>
    </w:rPr>
  </w:style>
  <w:style w:type="paragraph" w:customStyle="1" w:styleId="Procp2">
    <w:name w:val="Procp2"/>
    <w:basedOn w:val="Procp"/>
    <w:next w:val="Normal"/>
    <w:pPr>
      <w:ind w:left="300"/>
    </w:pPr>
  </w:style>
  <w:style w:type="paragraph" w:customStyle="1" w:styleId="Rh1">
    <w:name w:val="Rh1"/>
    <w:next w:val="Normal"/>
    <w:pPr>
      <w:keepNext/>
      <w:keepLines/>
      <w:tabs>
        <w:tab w:val="left" w:pos="0"/>
      </w:tabs>
      <w:spacing w:after="180" w:line="440" w:lineRule="exact"/>
      <w:ind w:left="-1800"/>
    </w:pPr>
    <w:rPr>
      <w:rFonts w:ascii="Arial Narrow" w:hAnsi="Arial Narrow"/>
      <w:b/>
      <w:sz w:val="40"/>
    </w:rPr>
  </w:style>
  <w:style w:type="paragraph" w:customStyle="1" w:styleId="Rmh">
    <w:name w:val="Rmh"/>
    <w:next w:val="Normal"/>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pPr>
      <w:spacing w:after="120" w:line="440" w:lineRule="exact"/>
    </w:pPr>
    <w:rPr>
      <w:sz w:val="28"/>
    </w:rPr>
  </w:style>
  <w:style w:type="paragraph" w:customStyle="1" w:styleId="Rule">
    <w:name w:val="Rule"/>
    <w:next w:val="Normal"/>
    <w:pPr>
      <w:pBdr>
        <w:bottom w:val="single" w:sz="6" w:space="0" w:color="auto"/>
      </w:pBdr>
      <w:spacing w:after="340" w:line="120" w:lineRule="exact"/>
      <w:ind w:left="-2280"/>
    </w:pPr>
    <w:rPr>
      <w:color w:val="FFFFFF"/>
      <w:sz w:val="8"/>
    </w:rPr>
  </w:style>
  <w:style w:type="paragraph" w:customStyle="1" w:styleId="Sbre">
    <w:name w:val="Sbre"/>
    <w:next w:val="Normal"/>
    <w:pPr>
      <w:spacing w:line="300" w:lineRule="exact"/>
      <w:ind w:left="-240"/>
    </w:pPr>
    <w:rPr>
      <w:sz w:val="16"/>
    </w:rPr>
  </w:style>
  <w:style w:type="paragraph" w:customStyle="1" w:styleId="Sbrh">
    <w:name w:val="Sbrh"/>
    <w:next w:val="Normal"/>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pPr>
      <w:spacing w:line="240" w:lineRule="exact"/>
    </w:pPr>
    <w:rPr>
      <w:sz w:val="21"/>
    </w:rPr>
  </w:style>
  <w:style w:type="paragraph" w:customStyle="1" w:styleId="Sbrs">
    <w:name w:val="Sbrs"/>
    <w:basedOn w:val="Sbre"/>
    <w:next w:val="Sbrh"/>
    <w:pPr>
      <w:keepNext/>
      <w:spacing w:line="100" w:lineRule="exact"/>
    </w:pPr>
  </w:style>
  <w:style w:type="paragraph" w:customStyle="1" w:styleId="Syn">
    <w:name w:val="Syn"/>
    <w:basedOn w:val="Normal"/>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pPr>
      <w:tabs>
        <w:tab w:val="left" w:pos="-1400"/>
        <w:tab w:val="left" w:pos="-1120"/>
        <w:tab w:val="left" w:pos="-840"/>
        <w:tab w:val="left" w:pos="-560"/>
        <w:tab w:val="left" w:pos="-280"/>
        <w:tab w:val="left" w:pos="0"/>
      </w:tabs>
      <w:ind w:left="-1660"/>
    </w:pPr>
  </w:style>
  <w:style w:type="paragraph" w:customStyle="1" w:styleId="Te">
    <w:name w:val="Te"/>
    <w:next w:val="Normal"/>
    <w:pPr>
      <w:pBdr>
        <w:top w:val="single" w:sz="6" w:space="1" w:color="auto"/>
      </w:pBdr>
      <w:spacing w:before="80" w:after="120" w:line="160" w:lineRule="exact"/>
      <w:ind w:left="20" w:right="-20"/>
      <w:jc w:val="right"/>
    </w:pPr>
    <w:rPr>
      <w:sz w:val="16"/>
    </w:rPr>
  </w:style>
  <w:style w:type="paragraph" w:customStyle="1" w:styleId="Teh">
    <w:name w:val="Teh"/>
    <w:next w:val="Normal"/>
    <w:pPr>
      <w:keepLines/>
      <w:spacing w:line="80" w:lineRule="exact"/>
      <w:jc w:val="right"/>
    </w:pPr>
    <w:rPr>
      <w:sz w:val="21"/>
    </w:rPr>
  </w:style>
  <w:style w:type="paragraph" w:customStyle="1" w:styleId="Tei">
    <w:name w:val="Tei"/>
    <w:basedOn w:val="Te"/>
    <w:next w:val="Normal"/>
    <w:pPr>
      <w:ind w:left="300"/>
    </w:pPr>
  </w:style>
  <w:style w:type="paragraph" w:customStyle="1" w:styleId="Term1">
    <w:name w:val="Term1"/>
    <w:next w:val="Normal"/>
    <w:pPr>
      <w:spacing w:line="240" w:lineRule="exact"/>
    </w:pPr>
    <w:rPr>
      <w:sz w:val="21"/>
    </w:rPr>
  </w:style>
  <w:style w:type="paragraph" w:customStyle="1" w:styleId="Term2">
    <w:name w:val="Term2"/>
    <w:basedOn w:val="Term1"/>
    <w:next w:val="Normal"/>
    <w:pPr>
      <w:ind w:left="300"/>
    </w:pPr>
  </w:style>
  <w:style w:type="paragraph" w:customStyle="1" w:styleId="Tes">
    <w:name w:val="Tes"/>
    <w:next w:val="Normal"/>
    <w:pPr>
      <w:spacing w:line="160" w:lineRule="exact"/>
      <w:jc w:val="right"/>
    </w:pPr>
    <w:rPr>
      <w:sz w:val="12"/>
    </w:rPr>
  </w:style>
  <w:style w:type="paragraph" w:customStyle="1" w:styleId="Tew">
    <w:name w:val="Tew"/>
    <w:basedOn w:val="Te"/>
    <w:next w:val="Normal"/>
    <w:pPr>
      <w:ind w:left="-2280"/>
    </w:pPr>
  </w:style>
  <w:style w:type="paragraph" w:customStyle="1" w:styleId="Tex">
    <w:name w:val="Tex"/>
    <w:basedOn w:val="Texf"/>
    <w:pPr>
      <w:ind w:left="240"/>
    </w:pPr>
  </w:style>
  <w:style w:type="paragraph" w:customStyle="1" w:styleId="Texf">
    <w:name w:val="Texf"/>
    <w:basedOn w:val="Ex"/>
  </w:style>
  <w:style w:type="paragraph" w:customStyle="1" w:styleId="Tf">
    <w:name w:val="Tf"/>
    <w:pPr>
      <w:spacing w:before="20" w:line="200" w:lineRule="exact"/>
      <w:ind w:left="120" w:hanging="120"/>
    </w:pPr>
    <w:rPr>
      <w:sz w:val="17"/>
    </w:rPr>
  </w:style>
  <w:style w:type="paragraph" w:customStyle="1" w:styleId="Th">
    <w:name w:val="Th"/>
    <w:pPr>
      <w:keepNext/>
      <w:keepLines/>
      <w:spacing w:before="20" w:after="60" w:line="220" w:lineRule="exact"/>
      <w:ind w:left="240"/>
    </w:pPr>
    <w:rPr>
      <w:b/>
      <w:sz w:val="19"/>
    </w:rPr>
  </w:style>
  <w:style w:type="paragraph" w:customStyle="1" w:styleId="Thf">
    <w:name w:val="Thf"/>
    <w:basedOn w:val="Th"/>
    <w:pPr>
      <w:ind w:left="0"/>
    </w:pPr>
  </w:style>
  <w:style w:type="paragraph" w:customStyle="1" w:styleId="Thfi">
    <w:name w:val="Thfi"/>
    <w:basedOn w:val="Thf"/>
  </w:style>
  <w:style w:type="paragraph" w:customStyle="1" w:styleId="Thfw">
    <w:name w:val="Thfw"/>
    <w:basedOn w:val="Thf"/>
  </w:style>
  <w:style w:type="paragraph" w:customStyle="1" w:styleId="Thi">
    <w:name w:val="Thi"/>
    <w:basedOn w:val="Th"/>
  </w:style>
  <w:style w:type="paragraph" w:customStyle="1" w:styleId="Thw">
    <w:name w:val="Thw"/>
    <w:basedOn w:val="Th"/>
  </w:style>
  <w:style w:type="paragraph" w:styleId="TOC1">
    <w:name w:val="toc 1"/>
    <w:next w:val="Normal"/>
    <w:autoRedefine/>
    <w:uiPriority w:val="39"/>
    <w:rsid w:val="00710577"/>
    <w:pPr>
      <w:tabs>
        <w:tab w:val="right" w:leader="dot" w:pos="6750"/>
      </w:tabs>
      <w:spacing w:after="40" w:line="240" w:lineRule="exact"/>
    </w:pPr>
    <w:rPr>
      <w:rFonts w:ascii="Arial Narrow" w:hAnsi="Arial Narrow"/>
      <w:b/>
      <w:sz w:val="24"/>
    </w:rPr>
  </w:style>
  <w:style w:type="paragraph" w:styleId="TOC2">
    <w:name w:val="toc 2"/>
    <w:basedOn w:val="TOC1"/>
    <w:next w:val="Normal"/>
    <w:autoRedefine/>
    <w:uiPriority w:val="39"/>
    <w:rPr>
      <w:rFonts w:ascii="Times New Roman" w:hAnsi="Times New Roman"/>
      <w:b w:val="0"/>
      <w:sz w:val="21"/>
    </w:rPr>
  </w:style>
  <w:style w:type="paragraph" w:styleId="TOC3">
    <w:name w:val="toc 3"/>
    <w:basedOn w:val="TOC2"/>
    <w:next w:val="Normal"/>
    <w:autoRedefine/>
    <w:uiPriority w:val="39"/>
    <w:pPr>
      <w:ind w:left="274"/>
    </w:pPr>
  </w:style>
  <w:style w:type="paragraph" w:styleId="TOC4">
    <w:name w:val="toc 4"/>
    <w:basedOn w:val="TOC3"/>
    <w:next w:val="Normal"/>
    <w:autoRedefine/>
    <w:semiHidden/>
    <w:pPr>
      <w:ind w:left="547"/>
    </w:pPr>
  </w:style>
  <w:style w:type="paragraph" w:styleId="TOC5">
    <w:name w:val="toc 5"/>
    <w:basedOn w:val="TOC4"/>
    <w:next w:val="Normal"/>
    <w:autoRedefine/>
    <w:semiHidden/>
    <w:pPr>
      <w:ind w:left="821"/>
    </w:pPr>
  </w:style>
  <w:style w:type="paragraph" w:styleId="TOC6">
    <w:name w:val="toc 6"/>
    <w:basedOn w:val="TOC5"/>
    <w:next w:val="Normal"/>
    <w:autoRedefine/>
    <w:semiHidden/>
    <w:pPr>
      <w:ind w:left="1094"/>
    </w:pPr>
  </w:style>
  <w:style w:type="paragraph" w:customStyle="1" w:styleId="Tpf">
    <w:name w:val="Tpf"/>
    <w:basedOn w:val="Tp"/>
    <w:pPr>
      <w:tabs>
        <w:tab w:val="left" w:pos="300"/>
      </w:tabs>
      <w:ind w:left="0"/>
    </w:pPr>
  </w:style>
  <w:style w:type="paragraph" w:customStyle="1" w:styleId="Tpfi">
    <w:name w:val="Tpfi"/>
    <w:basedOn w:val="Tpf"/>
  </w:style>
  <w:style w:type="paragraph" w:customStyle="1" w:styleId="Tpfw">
    <w:name w:val="Tpfw"/>
    <w:basedOn w:val="Tpf"/>
  </w:style>
  <w:style w:type="paragraph" w:customStyle="1" w:styleId="Tpi">
    <w:name w:val="Tpi"/>
    <w:basedOn w:val="Tp"/>
  </w:style>
  <w:style w:type="paragraph" w:customStyle="1" w:styleId="Tpr">
    <w:name w:val="Tpr"/>
    <w:basedOn w:val="Tp"/>
    <w:pPr>
      <w:jc w:val="right"/>
    </w:pPr>
  </w:style>
  <w:style w:type="paragraph" w:customStyle="1" w:styleId="Tpw">
    <w:name w:val="Tpw"/>
    <w:basedOn w:val="Tp"/>
  </w:style>
  <w:style w:type="paragraph" w:customStyle="1" w:styleId="Tr">
    <w:name w:val="Tr"/>
    <w:next w:val="Normal"/>
    <w:pPr>
      <w:pBdr>
        <w:top w:val="single" w:sz="6" w:space="1" w:color="auto"/>
      </w:pBdr>
      <w:spacing w:line="40" w:lineRule="exact"/>
    </w:pPr>
    <w:rPr>
      <w:sz w:val="21"/>
    </w:rPr>
  </w:style>
  <w:style w:type="paragraph" w:customStyle="1" w:styleId="Tri">
    <w:name w:val="Tri"/>
    <w:basedOn w:val="Tr"/>
  </w:style>
  <w:style w:type="paragraph" w:customStyle="1" w:styleId="Trw">
    <w:name w:val="Trw"/>
    <w:basedOn w:val="Tr"/>
  </w:style>
  <w:style w:type="paragraph" w:customStyle="1" w:styleId="Tsyn">
    <w:name w:val="Tsyn"/>
    <w:basedOn w:val="Syn"/>
    <w:pPr>
      <w:keepNext/>
      <w:keepLines/>
      <w:spacing w:after="60" w:line="220" w:lineRule="exact"/>
    </w:pPr>
    <w:rPr>
      <w:sz w:val="19"/>
    </w:rPr>
  </w:style>
  <w:style w:type="paragraph" w:customStyle="1" w:styleId="Tt">
    <w:name w:val="Tt"/>
    <w:basedOn w:val="Th"/>
    <w:next w:val="Th"/>
    <w:pPr>
      <w:spacing w:before="0"/>
      <w:ind w:left="0"/>
    </w:pPr>
  </w:style>
  <w:style w:type="paragraph" w:customStyle="1" w:styleId="Tti">
    <w:name w:val="Tti"/>
    <w:basedOn w:val="Tt"/>
    <w:next w:val="Thi"/>
    <w:pPr>
      <w:ind w:left="300"/>
    </w:pPr>
  </w:style>
  <w:style w:type="paragraph" w:customStyle="1" w:styleId="Ttw">
    <w:name w:val="Ttw"/>
    <w:basedOn w:val="Tt"/>
    <w:next w:val="Thw"/>
    <w:pPr>
      <w:ind w:left="-2280"/>
    </w:pPr>
  </w:style>
  <w:style w:type="paragraph" w:customStyle="1" w:styleId="We">
    <w:name w:val="We"/>
    <w:next w:val="Normal"/>
    <w:pPr>
      <w:pBdr>
        <w:top w:val="double" w:sz="6" w:space="1" w:color="auto"/>
      </w:pBdr>
      <w:spacing w:line="140" w:lineRule="exact"/>
      <w:ind w:left="20"/>
    </w:pPr>
    <w:rPr>
      <w:color w:val="FFFFFF"/>
      <w:sz w:val="12"/>
    </w:rPr>
  </w:style>
  <w:style w:type="paragraph" w:customStyle="1" w:styleId="Wei">
    <w:name w:val="Wei"/>
    <w:basedOn w:val="We"/>
    <w:next w:val="Normal"/>
    <w:pPr>
      <w:ind w:left="300"/>
    </w:pPr>
  </w:style>
  <w:style w:type="paragraph" w:customStyle="1" w:styleId="Wh">
    <w:name w:val="Wh"/>
    <w:basedOn w:val="Nh"/>
    <w:next w:val="Np1"/>
    <w:pPr>
      <w:framePr w:wrap="around"/>
    </w:pPr>
  </w:style>
  <w:style w:type="paragraph" w:customStyle="1" w:styleId="Whi">
    <w:name w:val="Whi"/>
    <w:basedOn w:val="Nhi"/>
    <w:next w:val="Np1i"/>
    <w:pPr>
      <w:framePr w:wrap="around"/>
    </w:pPr>
  </w:style>
  <w:style w:type="paragraph" w:customStyle="1" w:styleId="Wm">
    <w:name w:val="Wm"/>
    <w:basedOn w:val="Normal"/>
    <w:pPr>
      <w:framePr w:hSpace="180" w:vSpace="180" w:wrap="around" w:vAnchor="page" w:hAnchor="page" w:x="3601" w:y="9361"/>
    </w:pPr>
  </w:style>
  <w:style w:type="paragraph" w:customStyle="1" w:styleId="Ws">
    <w:name w:val="Ws"/>
    <w:next w:val="Wh"/>
    <w:pPr>
      <w:keepNext/>
      <w:keepLines/>
      <w:pBdr>
        <w:bottom w:val="double" w:sz="6" w:space="1" w:color="auto"/>
      </w:pBdr>
      <w:spacing w:line="80" w:lineRule="exact"/>
      <w:ind w:left="20"/>
    </w:pPr>
    <w:rPr>
      <w:color w:val="FFFFFF"/>
      <w:sz w:val="12"/>
    </w:rPr>
  </w:style>
  <w:style w:type="paragraph" w:customStyle="1" w:styleId="Wsi">
    <w:name w:val="Wsi"/>
    <w:basedOn w:val="Ws"/>
    <w:next w:val="Whi"/>
    <w:pPr>
      <w:ind w:left="300"/>
    </w:pPr>
  </w:style>
  <w:style w:type="paragraph" w:customStyle="1" w:styleId="Thfex">
    <w:name w:val="Thfex"/>
    <w:basedOn w:val="Thf"/>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ex">
    <w:name w:val="Thex"/>
    <w:basedOn w:val="Th"/>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pfex">
    <w:name w:val="Tpfex"/>
    <w:basedOn w:val="Tpf"/>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ex">
    <w:name w:val="Tpex"/>
    <w:basedOn w:val="Tp"/>
    <w:pPr>
      <w:numPr>
        <w:ilvl w:val="12"/>
      </w:numPr>
      <w:tabs>
        <w:tab w:val="clear" w:pos="540"/>
        <w:tab w:val="left" w:pos="520"/>
        <w:tab w:val="left" w:pos="800"/>
      </w:tabs>
      <w:spacing w:before="0" w:after="0"/>
      <w:ind w:left="240"/>
    </w:pPr>
    <w:rPr>
      <w:rFonts w:ascii="Lucida Sans Typewriter" w:hAnsi="Lucida Sans Typewriter"/>
      <w:sz w:val="18"/>
    </w:rPr>
  </w:style>
  <w:style w:type="paragraph" w:styleId="BodyText">
    <w:name w:val="Body Text"/>
    <w:basedOn w:val="Normal"/>
    <w:rPr>
      <w:i/>
      <w:vanish/>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customStyle="1" w:styleId="FFt">
    <w:name w:val="FFt"/>
    <w:next w:val="Normal"/>
    <w:pPr>
      <w:framePr w:hSpace="187" w:wrap="around" w:vAnchor="text" w:hAnchor="page" w:y="1"/>
      <w:spacing w:line="80" w:lineRule="exact"/>
    </w:pPr>
    <w:rPr>
      <w:sz w:val="12"/>
    </w:rPr>
  </w:style>
  <w:style w:type="paragraph" w:styleId="FootnoteText">
    <w:name w:val="footnote text"/>
    <w:basedOn w:val="Normal"/>
    <w:semiHidden/>
  </w:style>
  <w:style w:type="paragraph" w:customStyle="1" w:styleId="Latp">
    <w:name w:val="Latp"/>
    <w:basedOn w:val="Normal"/>
    <w:pPr>
      <w:numPr>
        <w:ilvl w:val="12"/>
      </w:numPr>
      <w:spacing w:before="20" w:after="60" w:line="220" w:lineRule="exact"/>
      <w:ind w:left="240"/>
    </w:pPr>
    <w:rPr>
      <w:b/>
      <w:sz w:val="19"/>
    </w:rPr>
  </w:style>
  <w:style w:type="paragraph" w:customStyle="1" w:styleId="Latpf">
    <w:name w:val="Latpf"/>
    <w:basedOn w:val="Normal"/>
    <w:pPr>
      <w:numPr>
        <w:ilvl w:val="12"/>
      </w:numPr>
      <w:spacing w:before="20" w:after="60" w:line="220" w:lineRule="exact"/>
    </w:pPr>
    <w:rPr>
      <w:b/>
      <w:sz w:val="19"/>
    </w:rPr>
  </w:style>
  <w:style w:type="character" w:styleId="Hyperlink">
    <w:name w:val="Hyperlink"/>
    <w:uiPriority w:val="99"/>
    <w:rPr>
      <w:color w:val="0000FF"/>
      <w:sz w:val="20"/>
      <w:u w:val="single"/>
    </w:rPr>
  </w:style>
  <w:style w:type="character" w:styleId="FollowedHyperlink">
    <w:name w:val="FollowedHyperlink"/>
    <w:rPr>
      <w:color w:val="800080"/>
      <w:u w:val="single"/>
    </w:rPr>
  </w:style>
  <w:style w:type="paragraph" w:customStyle="1" w:styleId="WhiteText">
    <w:name w:val="White Text"/>
    <w:basedOn w:val="Normal"/>
    <w:rPr>
      <w:color w:val="FFFFFF"/>
    </w:rPr>
  </w:style>
  <w:style w:type="paragraph" w:customStyle="1" w:styleId="ExC">
    <w:name w:val="ExC"/>
    <w:basedOn w:val="Ex"/>
    <w:rPr>
      <w:rFonts w:ascii="Lucida Console" w:hAnsi="Lucida Console"/>
    </w:rPr>
  </w:style>
  <w:style w:type="paragraph" w:customStyle="1" w:styleId="ExCl">
    <w:name w:val="ExCl"/>
    <w:basedOn w:val="Exl"/>
    <w:rPr>
      <w:rFonts w:ascii="Lucida Console" w:hAnsi="Lucida Console"/>
    </w:rPr>
  </w:style>
  <w:style w:type="paragraph" w:customStyle="1" w:styleId="ExCl2">
    <w:name w:val="ExCl2"/>
    <w:basedOn w:val="Exl2"/>
    <w:rPr>
      <w:rFonts w:ascii="Lucida Console" w:hAnsi="Lucida Console"/>
    </w:rPr>
  </w:style>
  <w:style w:type="paragraph" w:customStyle="1" w:styleId="ExCLn1">
    <w:name w:val="ExCLn1"/>
    <w:basedOn w:val="ExLn1"/>
    <w:rPr>
      <w:rFonts w:ascii="Lucida Console" w:hAnsi="Lucida Console"/>
    </w:rPr>
  </w:style>
  <w:style w:type="paragraph" w:customStyle="1" w:styleId="ExCLn2">
    <w:name w:val="ExCLn2"/>
    <w:basedOn w:val="ExLn2"/>
    <w:rPr>
      <w:rFonts w:ascii="Lucida Console" w:hAnsi="Lucida Console"/>
    </w:rPr>
  </w:style>
  <w:style w:type="paragraph" w:customStyle="1" w:styleId="ExCLn3">
    <w:name w:val="ExCLn3"/>
    <w:basedOn w:val="ExLn3"/>
    <w:rPr>
      <w:rFonts w:ascii="Lucida Console" w:hAnsi="Lucida Console"/>
    </w:rPr>
  </w:style>
  <w:style w:type="paragraph" w:customStyle="1" w:styleId="ExCw">
    <w:name w:val="ExCw"/>
    <w:basedOn w:val="Exw"/>
    <w:rPr>
      <w:rFonts w:ascii="Lucida Console" w:hAnsi="Lucida Console"/>
    </w:rPr>
  </w:style>
  <w:style w:type="paragraph" w:customStyle="1" w:styleId="ExCwLn1">
    <w:name w:val="ExCwLn1"/>
    <w:basedOn w:val="ExwLn1"/>
    <w:rPr>
      <w:rFonts w:ascii="Lucida Console" w:hAnsi="Lucida Console"/>
    </w:rPr>
  </w:style>
  <w:style w:type="paragraph" w:customStyle="1" w:styleId="LaExC0">
    <w:name w:val="LaExC0"/>
    <w:basedOn w:val="LaEx0"/>
    <w:rPr>
      <w:rFonts w:ascii="Lucida Console" w:hAnsi="Lucida Console"/>
    </w:rPr>
  </w:style>
  <w:style w:type="paragraph" w:customStyle="1" w:styleId="LaExC1">
    <w:name w:val="LaExC1"/>
    <w:basedOn w:val="LaEx1"/>
    <w:rPr>
      <w:rFonts w:ascii="Lucida Console" w:hAnsi="Lucida Console"/>
    </w:rPr>
  </w:style>
  <w:style w:type="paragraph" w:customStyle="1" w:styleId="LaExC2">
    <w:name w:val="LaExC2"/>
    <w:basedOn w:val="LaEx2"/>
    <w:rPr>
      <w:rFonts w:ascii="Lucida Console" w:hAnsi="Lucida Console"/>
    </w:rPr>
  </w:style>
  <w:style w:type="paragraph" w:customStyle="1" w:styleId="TexC">
    <w:name w:val="TexC"/>
    <w:basedOn w:val="Tex"/>
    <w:rPr>
      <w:rFonts w:ascii="Lucida Console" w:hAnsi="Lucida Console"/>
    </w:rPr>
  </w:style>
  <w:style w:type="paragraph" w:customStyle="1" w:styleId="TexCf">
    <w:name w:val="TexCf"/>
    <w:basedOn w:val="Texf"/>
    <w:rPr>
      <w:rFonts w:ascii="Lucida Console" w:hAnsi="Lucida Console"/>
    </w:rPr>
  </w:style>
  <w:style w:type="paragraph" w:customStyle="1" w:styleId="ThexC">
    <w:name w:val="ThexC"/>
    <w:basedOn w:val="Thex"/>
    <w:rPr>
      <w:rFonts w:ascii="Lucida Console" w:hAnsi="Lucida Console"/>
    </w:rPr>
  </w:style>
  <w:style w:type="paragraph" w:customStyle="1" w:styleId="ThfexC">
    <w:name w:val="ThfexC"/>
    <w:basedOn w:val="Thfex"/>
    <w:rPr>
      <w:rFonts w:ascii="Lucida Console" w:hAnsi="Lucida Console"/>
    </w:rPr>
  </w:style>
  <w:style w:type="paragraph" w:customStyle="1" w:styleId="TpexC">
    <w:name w:val="TpexC"/>
    <w:basedOn w:val="Tpex"/>
    <w:rPr>
      <w:rFonts w:ascii="Lucida Console" w:hAnsi="Lucida Console"/>
    </w:rPr>
  </w:style>
  <w:style w:type="paragraph" w:customStyle="1" w:styleId="TpfexC">
    <w:name w:val="TpfexC"/>
    <w:basedOn w:val="Tpfex"/>
    <w:rPr>
      <w:rFonts w:ascii="Lucida Console" w:hAnsi="Lucida Console"/>
    </w:rPr>
  </w:style>
  <w:style w:type="paragraph" w:customStyle="1" w:styleId="FooterDateStampOdd">
    <w:name w:val="FooterDateStampOdd"/>
    <w:basedOn w:val="FooterDateStamp"/>
    <w:pPr>
      <w:ind w:left="-2246"/>
      <w:jc w:val="left"/>
    </w:pPr>
  </w:style>
  <w:style w:type="table" w:styleId="TableGrid">
    <w:name w:val="Table Grid"/>
    <w:basedOn w:val="TableNormal"/>
    <w:rsid w:val="007C5BE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b2-tight">
    <w:name w:val="Lb2-tight"/>
    <w:basedOn w:val="Lb2"/>
    <w:rsid w:val="00AC0685"/>
    <w:pPr>
      <w:tabs>
        <w:tab w:val="num" w:pos="660"/>
      </w:tabs>
      <w:spacing w:after="0"/>
    </w:pPr>
  </w:style>
  <w:style w:type="paragraph" w:customStyle="1" w:styleId="SampleCode">
    <w:name w:val="SampleCode"/>
    <w:basedOn w:val="Normal"/>
    <w:link w:val="SampleCodeChar"/>
    <w:rsid w:val="00BD29EF"/>
    <w:pPr>
      <w:spacing w:after="0"/>
      <w:ind w:left="-2074"/>
    </w:pPr>
    <w:rPr>
      <w:rFonts w:ascii="Arial Narrow" w:hAnsi="Arial Narrow"/>
    </w:rPr>
  </w:style>
  <w:style w:type="character" w:customStyle="1" w:styleId="wkviewerheadertitle">
    <w:name w:val="wkviewerheader_title"/>
    <w:basedOn w:val="DefaultParagraphFont"/>
    <w:rsid w:val="00F86AF3"/>
  </w:style>
  <w:style w:type="character" w:customStyle="1" w:styleId="SampleCodeChar">
    <w:name w:val="SampleCode Char"/>
    <w:link w:val="SampleCode"/>
    <w:rsid w:val="00134F23"/>
    <w:rPr>
      <w:rFonts w:ascii="Arial Narrow" w:hAnsi="Arial Narrow"/>
      <w:sz w:val="21"/>
      <w:lang w:val="en-US" w:eastAsia="en-US" w:bidi="ar-SA"/>
    </w:rPr>
  </w:style>
  <w:style w:type="character" w:customStyle="1" w:styleId="Menus">
    <w:name w:val="Menus"/>
    <w:qFormat/>
    <w:rsid w:val="00701FC8"/>
    <w:rPr>
      <w:rFonts w:ascii="Arial" w:hAnsi="Arial" w:cs="Arial"/>
      <w:sz w:val="21"/>
    </w:rPr>
  </w:style>
  <w:style w:type="character" w:customStyle="1" w:styleId="Heading3Char">
    <w:name w:val="Heading 3 Char"/>
    <w:link w:val="Heading3"/>
    <w:rsid w:val="00F32074"/>
    <w:rPr>
      <w:rFonts w:ascii="Arial Narrow" w:hAnsi="Arial Narrow"/>
      <w:b/>
      <w:sz w:val="34"/>
    </w:rPr>
  </w:style>
  <w:style w:type="character" w:customStyle="1" w:styleId="Heading4Char">
    <w:name w:val="Heading 4 Char"/>
    <w:link w:val="Heading4"/>
    <w:rsid w:val="005D17D6"/>
    <w:rPr>
      <w:rFonts w:ascii="Arial Narrow" w:hAnsi="Arial Narrow"/>
      <w:b/>
      <w:sz w:val="30"/>
    </w:rPr>
  </w:style>
  <w:style w:type="paragraph" w:styleId="NormalWeb">
    <w:name w:val="Normal (Web)"/>
    <w:basedOn w:val="Normal"/>
    <w:uiPriority w:val="99"/>
    <w:unhideWhenUsed/>
    <w:rsid w:val="005D17D6"/>
    <w:pPr>
      <w:spacing w:before="100" w:beforeAutospacing="1" w:after="100" w:afterAutospacing="1"/>
    </w:pPr>
    <w:rPr>
      <w:sz w:val="24"/>
      <w:szCs w:val="24"/>
    </w:rPr>
  </w:style>
  <w:style w:type="paragraph" w:styleId="ListParagraph">
    <w:name w:val="List Paragraph"/>
    <w:basedOn w:val="Normal"/>
    <w:link w:val="ListParagraphChar"/>
    <w:uiPriority w:val="34"/>
    <w:qFormat/>
    <w:rsid w:val="00445C10"/>
    <w:pPr>
      <w:ind w:left="720"/>
      <w:contextualSpacing/>
    </w:pPr>
  </w:style>
  <w:style w:type="paragraph" w:styleId="BalloonText">
    <w:name w:val="Balloon Text"/>
    <w:basedOn w:val="Normal"/>
    <w:link w:val="BalloonTextChar"/>
    <w:rsid w:val="001B286D"/>
    <w:pPr>
      <w:spacing w:after="0"/>
    </w:pPr>
    <w:rPr>
      <w:rFonts w:ascii="Tahoma" w:hAnsi="Tahoma" w:cs="Tahoma"/>
      <w:sz w:val="16"/>
      <w:szCs w:val="16"/>
    </w:rPr>
  </w:style>
  <w:style w:type="character" w:customStyle="1" w:styleId="BalloonTextChar">
    <w:name w:val="Balloon Text Char"/>
    <w:basedOn w:val="DefaultParagraphFont"/>
    <w:link w:val="BalloonText"/>
    <w:rsid w:val="001B286D"/>
    <w:rPr>
      <w:rFonts w:ascii="Tahoma" w:hAnsi="Tahoma" w:cs="Tahoma"/>
      <w:sz w:val="16"/>
      <w:szCs w:val="16"/>
    </w:rPr>
  </w:style>
  <w:style w:type="paragraph" w:styleId="TOCHeading">
    <w:name w:val="TOC Heading"/>
    <w:basedOn w:val="Heading1"/>
    <w:next w:val="Normal"/>
    <w:uiPriority w:val="39"/>
    <w:semiHidden/>
    <w:unhideWhenUsed/>
    <w:qFormat/>
    <w:rsid w:val="004242C7"/>
    <w:pPr>
      <w:pageBreakBefore w:val="0"/>
      <w:pBdr>
        <w:top w:val="none" w:sz="0" w:space="0" w:color="auto"/>
        <w:bottom w:val="none" w:sz="0" w:space="0" w:color="auto"/>
      </w:pBdr>
      <w:spacing w:before="480" w:after="0" w:line="276" w:lineRule="auto"/>
      <w:ind w:left="0" w:firstLine="0"/>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ScreenText">
    <w:name w:val="ScreenText"/>
    <w:basedOn w:val="Normal"/>
    <w:link w:val="ScreenTextChar"/>
    <w:qFormat/>
    <w:rsid w:val="00922DFD"/>
    <w:rPr>
      <w:rFonts w:ascii="Arial" w:hAnsi="Arial" w:cs="Arial"/>
      <w:noProof/>
    </w:rPr>
  </w:style>
  <w:style w:type="character" w:customStyle="1" w:styleId="ListParagraphChar">
    <w:name w:val="List Paragraph Char"/>
    <w:basedOn w:val="DefaultParagraphFont"/>
    <w:link w:val="ListParagraph"/>
    <w:uiPriority w:val="34"/>
    <w:rsid w:val="00922DFD"/>
    <w:rPr>
      <w:sz w:val="21"/>
    </w:rPr>
  </w:style>
  <w:style w:type="character" w:customStyle="1" w:styleId="ScreenTextChar">
    <w:name w:val="ScreenText Char"/>
    <w:basedOn w:val="ListParagraphChar"/>
    <w:link w:val="ScreenText"/>
    <w:rsid w:val="00922DFD"/>
    <w:rPr>
      <w:rFonts w:ascii="Arial" w:hAnsi="Arial" w:cs="Arial"/>
      <w:noProof/>
      <w:sz w:val="21"/>
    </w:rPr>
  </w:style>
  <w:style w:type="character" w:styleId="Mention">
    <w:name w:val="Mention"/>
    <w:basedOn w:val="DefaultParagraphFont"/>
    <w:uiPriority w:val="99"/>
    <w:semiHidden/>
    <w:unhideWhenUsed/>
    <w:rsid w:val="00EE7C3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513498">
      <w:bodyDiv w:val="1"/>
      <w:marLeft w:val="0"/>
      <w:marRight w:val="0"/>
      <w:marTop w:val="0"/>
      <w:marBottom w:val="0"/>
      <w:divBdr>
        <w:top w:val="none" w:sz="0" w:space="0" w:color="auto"/>
        <w:left w:val="none" w:sz="0" w:space="0" w:color="auto"/>
        <w:bottom w:val="none" w:sz="0" w:space="0" w:color="auto"/>
        <w:right w:val="none" w:sz="0" w:space="0" w:color="auto"/>
      </w:divBdr>
      <w:divsChild>
        <w:div w:id="1409571884">
          <w:marLeft w:val="0"/>
          <w:marRight w:val="0"/>
          <w:marTop w:val="0"/>
          <w:marBottom w:val="0"/>
          <w:divBdr>
            <w:top w:val="none" w:sz="0" w:space="0" w:color="auto"/>
            <w:left w:val="none" w:sz="0" w:space="0" w:color="auto"/>
            <w:bottom w:val="none" w:sz="0" w:space="0" w:color="auto"/>
            <w:right w:val="none" w:sz="0" w:space="0" w:color="auto"/>
          </w:divBdr>
          <w:divsChild>
            <w:div w:id="1613517408">
              <w:marLeft w:val="0"/>
              <w:marRight w:val="0"/>
              <w:marTop w:val="0"/>
              <w:marBottom w:val="0"/>
              <w:divBdr>
                <w:top w:val="none" w:sz="0" w:space="0" w:color="auto"/>
                <w:left w:val="none" w:sz="0" w:space="0" w:color="auto"/>
                <w:bottom w:val="none" w:sz="0" w:space="0" w:color="auto"/>
                <w:right w:val="none" w:sz="0" w:space="0" w:color="auto"/>
              </w:divBdr>
              <w:divsChild>
                <w:div w:id="360473189">
                  <w:marLeft w:val="0"/>
                  <w:marRight w:val="0"/>
                  <w:marTop w:val="0"/>
                  <w:marBottom w:val="0"/>
                  <w:divBdr>
                    <w:top w:val="none" w:sz="0" w:space="0" w:color="auto"/>
                    <w:left w:val="none" w:sz="0" w:space="0" w:color="auto"/>
                    <w:bottom w:val="none" w:sz="0" w:space="0" w:color="auto"/>
                    <w:right w:val="none" w:sz="0" w:space="0" w:color="auto"/>
                  </w:divBdr>
                  <w:divsChild>
                    <w:div w:id="1716541720">
                      <w:marLeft w:val="0"/>
                      <w:marRight w:val="0"/>
                      <w:marTop w:val="0"/>
                      <w:marBottom w:val="0"/>
                      <w:divBdr>
                        <w:top w:val="none" w:sz="0" w:space="0" w:color="auto"/>
                        <w:left w:val="none" w:sz="0" w:space="0" w:color="auto"/>
                        <w:bottom w:val="none" w:sz="0" w:space="0" w:color="auto"/>
                        <w:right w:val="none" w:sz="0" w:space="0" w:color="auto"/>
                      </w:divBdr>
                      <w:divsChild>
                        <w:div w:id="1050032451">
                          <w:marLeft w:val="300"/>
                          <w:marRight w:val="300"/>
                          <w:marTop w:val="300"/>
                          <w:marBottom w:val="300"/>
                          <w:divBdr>
                            <w:top w:val="none" w:sz="0" w:space="0" w:color="auto"/>
                            <w:left w:val="none" w:sz="0" w:space="0" w:color="auto"/>
                            <w:bottom w:val="none" w:sz="0" w:space="0" w:color="auto"/>
                            <w:right w:val="none" w:sz="0" w:space="0" w:color="auto"/>
                          </w:divBdr>
                          <w:divsChild>
                            <w:div w:id="18630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50307">
      <w:bodyDiv w:val="1"/>
      <w:marLeft w:val="0"/>
      <w:marRight w:val="0"/>
      <w:marTop w:val="0"/>
      <w:marBottom w:val="0"/>
      <w:divBdr>
        <w:top w:val="none" w:sz="0" w:space="0" w:color="auto"/>
        <w:left w:val="none" w:sz="0" w:space="0" w:color="auto"/>
        <w:bottom w:val="none" w:sz="0" w:space="0" w:color="auto"/>
        <w:right w:val="none" w:sz="0" w:space="0" w:color="auto"/>
      </w:divBdr>
      <w:divsChild>
        <w:div w:id="2066757630">
          <w:marLeft w:val="0"/>
          <w:marRight w:val="0"/>
          <w:marTop w:val="0"/>
          <w:marBottom w:val="0"/>
          <w:divBdr>
            <w:top w:val="single" w:sz="6" w:space="0" w:color="678FC2"/>
            <w:left w:val="single" w:sz="6" w:space="0" w:color="678FC2"/>
            <w:bottom w:val="single" w:sz="6" w:space="0" w:color="678FC2"/>
            <w:right w:val="single" w:sz="6" w:space="0" w:color="678FC2"/>
          </w:divBdr>
          <w:divsChild>
            <w:div w:id="2138066809">
              <w:marLeft w:val="0"/>
              <w:marRight w:val="0"/>
              <w:marTop w:val="0"/>
              <w:marBottom w:val="0"/>
              <w:divBdr>
                <w:top w:val="none" w:sz="0" w:space="0" w:color="auto"/>
                <w:left w:val="none" w:sz="0" w:space="0" w:color="auto"/>
                <w:bottom w:val="none" w:sz="0" w:space="0" w:color="auto"/>
                <w:right w:val="none" w:sz="0" w:space="0" w:color="auto"/>
              </w:divBdr>
              <w:divsChild>
                <w:div w:id="1272474391">
                  <w:marLeft w:val="150"/>
                  <w:marRight w:val="150"/>
                  <w:marTop w:val="0"/>
                  <w:marBottom w:val="0"/>
                  <w:divBdr>
                    <w:top w:val="none" w:sz="0" w:space="0" w:color="auto"/>
                    <w:left w:val="none" w:sz="0" w:space="0" w:color="auto"/>
                    <w:bottom w:val="none" w:sz="0" w:space="0" w:color="auto"/>
                    <w:right w:val="none" w:sz="0" w:space="0" w:color="auto"/>
                  </w:divBdr>
                  <w:divsChild>
                    <w:div w:id="2021664476">
                      <w:marLeft w:val="0"/>
                      <w:marRight w:val="0"/>
                      <w:marTop w:val="0"/>
                      <w:marBottom w:val="0"/>
                      <w:divBdr>
                        <w:top w:val="none" w:sz="0" w:space="0" w:color="auto"/>
                        <w:left w:val="none" w:sz="0" w:space="0" w:color="auto"/>
                        <w:bottom w:val="none" w:sz="0" w:space="0" w:color="auto"/>
                        <w:right w:val="none" w:sz="0" w:space="0" w:color="auto"/>
                      </w:divBdr>
                      <w:divsChild>
                        <w:div w:id="1388184045">
                          <w:marLeft w:val="0"/>
                          <w:marRight w:val="0"/>
                          <w:marTop w:val="0"/>
                          <w:marBottom w:val="0"/>
                          <w:divBdr>
                            <w:top w:val="none" w:sz="0" w:space="0" w:color="auto"/>
                            <w:left w:val="none" w:sz="0" w:space="0" w:color="auto"/>
                            <w:bottom w:val="none" w:sz="0" w:space="0" w:color="auto"/>
                            <w:right w:val="none" w:sz="0" w:space="0" w:color="auto"/>
                          </w:divBdr>
                          <w:divsChild>
                            <w:div w:id="134414862">
                              <w:marLeft w:val="0"/>
                              <w:marRight w:val="0"/>
                              <w:marTop w:val="0"/>
                              <w:marBottom w:val="0"/>
                              <w:divBdr>
                                <w:top w:val="none" w:sz="0" w:space="0" w:color="auto"/>
                                <w:left w:val="none" w:sz="0" w:space="0" w:color="auto"/>
                                <w:bottom w:val="none" w:sz="0" w:space="0" w:color="auto"/>
                                <w:right w:val="none" w:sz="0" w:space="0" w:color="auto"/>
                              </w:divBdr>
                              <w:divsChild>
                                <w:div w:id="6003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004574">
      <w:bodyDiv w:val="1"/>
      <w:marLeft w:val="0"/>
      <w:marRight w:val="0"/>
      <w:marTop w:val="0"/>
      <w:marBottom w:val="0"/>
      <w:divBdr>
        <w:top w:val="none" w:sz="0" w:space="0" w:color="auto"/>
        <w:left w:val="none" w:sz="0" w:space="0" w:color="auto"/>
        <w:bottom w:val="none" w:sz="0" w:space="0" w:color="auto"/>
        <w:right w:val="none" w:sz="0" w:space="0" w:color="auto"/>
      </w:divBdr>
    </w:div>
    <w:div w:id="798451914">
      <w:bodyDiv w:val="1"/>
      <w:marLeft w:val="0"/>
      <w:marRight w:val="0"/>
      <w:marTop w:val="0"/>
      <w:marBottom w:val="0"/>
      <w:divBdr>
        <w:top w:val="none" w:sz="0" w:space="0" w:color="auto"/>
        <w:left w:val="none" w:sz="0" w:space="0" w:color="auto"/>
        <w:bottom w:val="none" w:sz="0" w:space="0" w:color="auto"/>
        <w:right w:val="none" w:sz="0" w:space="0" w:color="auto"/>
      </w:divBdr>
    </w:div>
    <w:div w:id="831600681">
      <w:bodyDiv w:val="1"/>
      <w:marLeft w:val="0"/>
      <w:marRight w:val="0"/>
      <w:marTop w:val="0"/>
      <w:marBottom w:val="0"/>
      <w:divBdr>
        <w:top w:val="none" w:sz="0" w:space="0" w:color="auto"/>
        <w:left w:val="none" w:sz="0" w:space="0" w:color="auto"/>
        <w:bottom w:val="none" w:sz="0" w:space="0" w:color="auto"/>
        <w:right w:val="none" w:sz="0" w:space="0" w:color="auto"/>
      </w:divBdr>
    </w:div>
    <w:div w:id="1021005272">
      <w:bodyDiv w:val="1"/>
      <w:marLeft w:val="0"/>
      <w:marRight w:val="0"/>
      <w:marTop w:val="0"/>
      <w:marBottom w:val="0"/>
      <w:divBdr>
        <w:top w:val="none" w:sz="0" w:space="0" w:color="auto"/>
        <w:left w:val="none" w:sz="0" w:space="0" w:color="auto"/>
        <w:bottom w:val="none" w:sz="0" w:space="0" w:color="auto"/>
        <w:right w:val="none" w:sz="0" w:space="0" w:color="auto"/>
      </w:divBdr>
    </w:div>
    <w:div w:id="1447383220">
      <w:bodyDiv w:val="1"/>
      <w:marLeft w:val="0"/>
      <w:marRight w:val="0"/>
      <w:marTop w:val="0"/>
      <w:marBottom w:val="0"/>
      <w:divBdr>
        <w:top w:val="none" w:sz="0" w:space="0" w:color="auto"/>
        <w:left w:val="none" w:sz="0" w:space="0" w:color="auto"/>
        <w:bottom w:val="none" w:sz="0" w:space="0" w:color="auto"/>
        <w:right w:val="none" w:sz="0" w:space="0" w:color="auto"/>
      </w:divBdr>
      <w:divsChild>
        <w:div w:id="1147239411">
          <w:marLeft w:val="720"/>
          <w:marRight w:val="0"/>
          <w:marTop w:val="0"/>
          <w:marBottom w:val="0"/>
          <w:divBdr>
            <w:top w:val="none" w:sz="0" w:space="0" w:color="auto"/>
            <w:left w:val="none" w:sz="0" w:space="0" w:color="auto"/>
            <w:bottom w:val="none" w:sz="0" w:space="0" w:color="auto"/>
            <w:right w:val="none" w:sz="0" w:space="0" w:color="auto"/>
          </w:divBdr>
        </w:div>
        <w:div w:id="1658218852">
          <w:marLeft w:val="720"/>
          <w:marRight w:val="0"/>
          <w:marTop w:val="0"/>
          <w:marBottom w:val="0"/>
          <w:divBdr>
            <w:top w:val="none" w:sz="0" w:space="0" w:color="auto"/>
            <w:left w:val="none" w:sz="0" w:space="0" w:color="auto"/>
            <w:bottom w:val="none" w:sz="0" w:space="0" w:color="auto"/>
            <w:right w:val="none" w:sz="0" w:space="0" w:color="auto"/>
          </w:divBdr>
        </w:div>
        <w:div w:id="1935165127">
          <w:marLeft w:val="720"/>
          <w:marRight w:val="0"/>
          <w:marTop w:val="0"/>
          <w:marBottom w:val="0"/>
          <w:divBdr>
            <w:top w:val="none" w:sz="0" w:space="0" w:color="auto"/>
            <w:left w:val="none" w:sz="0" w:space="0" w:color="auto"/>
            <w:bottom w:val="none" w:sz="0" w:space="0" w:color="auto"/>
            <w:right w:val="none" w:sz="0" w:space="0" w:color="auto"/>
          </w:divBdr>
        </w:div>
      </w:divsChild>
    </w:div>
    <w:div w:id="1805000051">
      <w:bodyDiv w:val="1"/>
      <w:marLeft w:val="0"/>
      <w:marRight w:val="0"/>
      <w:marTop w:val="0"/>
      <w:marBottom w:val="0"/>
      <w:divBdr>
        <w:top w:val="none" w:sz="0" w:space="0" w:color="auto"/>
        <w:left w:val="none" w:sz="0" w:space="0" w:color="auto"/>
        <w:bottom w:val="none" w:sz="0" w:space="0" w:color="auto"/>
        <w:right w:val="none" w:sz="0" w:space="0" w:color="auto"/>
      </w:divBdr>
    </w:div>
    <w:div w:id="20309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icrosoft.com/en-us/microsoft-edge/tools/vms/" TargetMode="External"/><Relationship Id="rId2" Type="http://schemas.openxmlformats.org/officeDocument/2006/relationships/numbering" Target="numbering.xml"/><Relationship Id="rId16" Type="http://schemas.openxmlformats.org/officeDocument/2006/relationships/hyperlink" Target="mailto:courseware@maxtrain.com"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4D2D3-B9DA-4609-BC16-0ED63536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1365</TotalTime>
  <Pages>13</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55244AC MAX003AC JavaScript for Developers Instructor Notes</vt:lpstr>
    </vt:vector>
  </TitlesOfParts>
  <Company>MAX Techncial Training</Company>
  <LinksUpToDate>false</LinksUpToDate>
  <CharactersWithSpaces>11553</CharactersWithSpaces>
  <SharedDoc>false</SharedDoc>
  <HLinks>
    <vt:vector size="36" baseType="variant">
      <vt:variant>
        <vt:i4>4849664</vt:i4>
      </vt:variant>
      <vt:variant>
        <vt:i4>30</vt:i4>
      </vt:variant>
      <vt:variant>
        <vt:i4>0</vt:i4>
      </vt:variant>
      <vt:variant>
        <vt:i4>5</vt:i4>
      </vt:variant>
      <vt:variant>
        <vt:lpwstr>http://www.wikipedia.org/</vt:lpwstr>
      </vt:variant>
      <vt:variant>
        <vt:lpwstr/>
      </vt:variant>
      <vt:variant>
        <vt:i4>7340133</vt:i4>
      </vt:variant>
      <vt:variant>
        <vt:i4>27</vt:i4>
      </vt:variant>
      <vt:variant>
        <vt:i4>0</vt:i4>
      </vt:variant>
      <vt:variant>
        <vt:i4>5</vt:i4>
      </vt:variant>
      <vt:variant>
        <vt:lpwstr>http://office.microsoft.com/en-us/sharepoint-foundation-help/connect-to-office-HA102080653.aspx</vt:lpwstr>
      </vt:variant>
      <vt:variant>
        <vt:lpwstr/>
      </vt:variant>
      <vt:variant>
        <vt:i4>1048626</vt:i4>
      </vt:variant>
      <vt:variant>
        <vt:i4>20</vt:i4>
      </vt:variant>
      <vt:variant>
        <vt:i4>0</vt:i4>
      </vt:variant>
      <vt:variant>
        <vt:i4>5</vt:i4>
      </vt:variant>
      <vt:variant>
        <vt:lpwstr/>
      </vt:variant>
      <vt:variant>
        <vt:lpwstr>_Toc347339591</vt:lpwstr>
      </vt:variant>
      <vt:variant>
        <vt:i4>1048626</vt:i4>
      </vt:variant>
      <vt:variant>
        <vt:i4>14</vt:i4>
      </vt:variant>
      <vt:variant>
        <vt:i4>0</vt:i4>
      </vt:variant>
      <vt:variant>
        <vt:i4>5</vt:i4>
      </vt:variant>
      <vt:variant>
        <vt:lpwstr/>
      </vt:variant>
      <vt:variant>
        <vt:lpwstr>_Toc347339590</vt:lpwstr>
      </vt:variant>
      <vt:variant>
        <vt:i4>1114162</vt:i4>
      </vt:variant>
      <vt:variant>
        <vt:i4>8</vt:i4>
      </vt:variant>
      <vt:variant>
        <vt:i4>0</vt:i4>
      </vt:variant>
      <vt:variant>
        <vt:i4>5</vt:i4>
      </vt:variant>
      <vt:variant>
        <vt:lpwstr/>
      </vt:variant>
      <vt:variant>
        <vt:lpwstr>_Toc347339589</vt:lpwstr>
      </vt:variant>
      <vt:variant>
        <vt:i4>1114162</vt:i4>
      </vt:variant>
      <vt:variant>
        <vt:i4>2</vt:i4>
      </vt:variant>
      <vt:variant>
        <vt:i4>0</vt:i4>
      </vt:variant>
      <vt:variant>
        <vt:i4>5</vt:i4>
      </vt:variant>
      <vt:variant>
        <vt:lpwstr/>
      </vt:variant>
      <vt:variant>
        <vt:lpwstr>_Toc347339588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55244AC MAX003AC JavaScript for Developers Instructor Notes</dc:title>
  <dc:creator>Mike Smith</dc:creator>
  <dc:description>Copyright (c) 2017 MAX Technical Trianing</dc:description>
  <cp:lastModifiedBy>Mike Smith</cp:lastModifiedBy>
  <cp:revision>39</cp:revision>
  <cp:lastPrinted>2008-04-20T02:29:00Z</cp:lastPrinted>
  <dcterms:created xsi:type="dcterms:W3CDTF">2013-02-26T17:43:00Z</dcterms:created>
  <dcterms:modified xsi:type="dcterms:W3CDTF">2017-08-30T01:04:00Z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3.1.1207</vt:lpwstr>
  </property>
</Properties>
</file>